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867" w:rsidRPr="006D6BC1" w:rsidRDefault="006D6BC1" w:rsidP="006D6BC1">
      <w:pPr>
        <w:pStyle w:val="Heading1"/>
        <w:numPr>
          <w:ilvl w:val="0"/>
          <w:numId w:val="0"/>
        </w:numPr>
        <w:ind w:left="432" w:hanging="432"/>
      </w:pPr>
      <w:r>
        <w:t>Stocks Transaction</w:t>
      </w:r>
    </w:p>
    <w:p w:rsidR="006D6BC1" w:rsidRDefault="006D6BC1">
      <w:pPr>
        <w:rPr>
          <w:rFonts w:ascii="Tahoma" w:hAnsi="Tahoma"/>
        </w:rPr>
      </w:pPr>
      <w:r>
        <w:rPr>
          <w:rFonts w:ascii="Tahoma" w:hAnsi="Tahoma"/>
        </w:rPr>
        <w:t xml:space="preserve">Create stock transactions for XYZ stock for various clients and display a gain or loss </w:t>
      </w:r>
      <w:r>
        <w:rPr>
          <w:rFonts w:ascii="Tahoma" w:hAnsi="Tahoma"/>
        </w:rPr>
        <w:t>on shares</w:t>
      </w:r>
      <w:r>
        <w:rPr>
          <w:rFonts w:ascii="Tahoma" w:hAnsi="Tahoma"/>
        </w:rPr>
        <w:t xml:space="preserve"> based on a given transacted stock price versus an updated stock price.</w:t>
      </w:r>
    </w:p>
    <w:p w:rsidR="006D6BC1" w:rsidRDefault="006D6BC1">
      <w:pPr>
        <w:rPr>
          <w:rFonts w:ascii="Tahoma" w:hAnsi="Tahoma"/>
        </w:rPr>
      </w:pPr>
    </w:p>
    <w:p w:rsidR="006D6BC1" w:rsidRDefault="006D6BC1" w:rsidP="006D6BC1">
      <w:pPr>
        <w:pStyle w:val="Heading1"/>
      </w:pPr>
      <w:r>
        <w:t>Positive Testing:</w:t>
      </w:r>
    </w:p>
    <w:p w:rsidR="00F858B3" w:rsidRPr="00F858B3" w:rsidRDefault="00F858B3" w:rsidP="00F858B3">
      <w:pPr>
        <w:pStyle w:val="Heading2"/>
      </w:pPr>
      <w:r>
        <w:t>For Gain:</w:t>
      </w:r>
    </w:p>
    <w:p w:rsidR="006D6BC1" w:rsidRDefault="006D6BC1" w:rsidP="006D6BC1">
      <w:r>
        <w:rPr>
          <w:noProof/>
          <w:lang w:eastAsia="en-US"/>
        </w:rPr>
        <w:drawing>
          <wp:inline distT="0" distB="0" distL="0" distR="0" wp14:anchorId="16E941FA" wp14:editId="262788CF">
            <wp:extent cx="57816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C1" w:rsidRDefault="00F858B3" w:rsidP="00F858B3">
      <w:pPr>
        <w:pStyle w:val="Heading2"/>
      </w:pPr>
      <w:r>
        <w:lastRenderedPageBreak/>
        <w:t>For Loss:</w:t>
      </w:r>
    </w:p>
    <w:p w:rsidR="00F858B3" w:rsidRDefault="00F858B3" w:rsidP="00F858B3">
      <w:r>
        <w:rPr>
          <w:noProof/>
          <w:lang w:eastAsia="en-US"/>
        </w:rPr>
        <w:drawing>
          <wp:inline distT="0" distB="0" distL="0" distR="0" wp14:anchorId="206E543C" wp14:editId="6B84A601">
            <wp:extent cx="5791200" cy="439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B3" w:rsidRDefault="00F858B3" w:rsidP="00F858B3"/>
    <w:p w:rsidR="00F858B3" w:rsidRDefault="00F858B3" w:rsidP="00F858B3"/>
    <w:p w:rsidR="00F858B3" w:rsidRDefault="00F858B3" w:rsidP="00F858B3"/>
    <w:p w:rsidR="00F858B3" w:rsidRDefault="00F858B3" w:rsidP="00F858B3"/>
    <w:p w:rsidR="00F858B3" w:rsidRDefault="00F858B3" w:rsidP="00F858B3"/>
    <w:p w:rsidR="00F858B3" w:rsidRPr="00F858B3" w:rsidRDefault="00F858B3" w:rsidP="00F858B3"/>
    <w:p w:rsidR="006D6BC1" w:rsidRDefault="006D6BC1" w:rsidP="006D6BC1">
      <w:pPr>
        <w:pStyle w:val="Heading1"/>
      </w:pPr>
      <w:r>
        <w:lastRenderedPageBreak/>
        <w:t>Negative Testing:</w:t>
      </w:r>
    </w:p>
    <w:p w:rsidR="006D6BC1" w:rsidRDefault="006D6BC1" w:rsidP="006D6BC1">
      <w:pPr>
        <w:pStyle w:val="Heading2"/>
      </w:pPr>
      <w:r>
        <w:t xml:space="preserve">Entering a share value a string value: </w:t>
      </w:r>
    </w:p>
    <w:p w:rsidR="006D6BC1" w:rsidRPr="006D6BC1" w:rsidRDefault="006D6BC1" w:rsidP="006D6BC1">
      <w:r>
        <w:t>This will run in While loop which will every time checks for the value of number of shares.</w:t>
      </w:r>
    </w:p>
    <w:p w:rsidR="006D6BC1" w:rsidRDefault="006D6BC1" w:rsidP="006D6BC1"/>
    <w:p w:rsidR="006D6BC1" w:rsidRDefault="006D6BC1" w:rsidP="006D6BC1">
      <w:r>
        <w:rPr>
          <w:noProof/>
          <w:lang w:eastAsia="en-US"/>
        </w:rPr>
        <w:drawing>
          <wp:inline distT="0" distB="0" distL="0" distR="0">
            <wp:extent cx="59436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BC1" w:rsidRDefault="006D6BC1" w:rsidP="006D6BC1"/>
    <w:p w:rsidR="00F858B3" w:rsidRDefault="00F858B3" w:rsidP="006D6BC1"/>
    <w:p w:rsidR="00F858B3" w:rsidRDefault="00F858B3" w:rsidP="006D6BC1"/>
    <w:p w:rsidR="00F858B3" w:rsidRDefault="00F858B3" w:rsidP="006D6BC1"/>
    <w:p w:rsidR="00F858B3" w:rsidRDefault="00F858B3" w:rsidP="006D6BC1"/>
    <w:p w:rsidR="006D6BC1" w:rsidRDefault="006D6BC1" w:rsidP="006D6BC1">
      <w:pPr>
        <w:pStyle w:val="Heading2"/>
      </w:pPr>
      <w:r>
        <w:lastRenderedPageBreak/>
        <w:t>Enter a Negative value of share</w:t>
      </w:r>
    </w:p>
    <w:p w:rsidR="006D6BC1" w:rsidRDefault="006D6BC1" w:rsidP="006D6BC1">
      <w:r>
        <w:t xml:space="preserve">If user enters a negative value, it will take absolute value of the </w:t>
      </w:r>
      <w:r w:rsidR="00F65687">
        <w:t>share.</w:t>
      </w:r>
    </w:p>
    <w:p w:rsidR="00F65687" w:rsidRDefault="00F65687" w:rsidP="006D6BC1">
      <w:r>
        <w:rPr>
          <w:noProof/>
          <w:lang w:eastAsia="en-US"/>
        </w:rPr>
        <w:drawing>
          <wp:inline distT="0" distB="0" distL="0" distR="0" wp14:anchorId="578B482F" wp14:editId="3387A10E">
            <wp:extent cx="5915025" cy="429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87" w:rsidRDefault="00F65687" w:rsidP="006D6BC1"/>
    <w:p w:rsidR="00F858B3" w:rsidRDefault="00F858B3" w:rsidP="006D6BC1"/>
    <w:p w:rsidR="00F858B3" w:rsidRDefault="00F858B3" w:rsidP="006D6BC1"/>
    <w:p w:rsidR="00F858B3" w:rsidRDefault="00F858B3" w:rsidP="006D6BC1"/>
    <w:p w:rsidR="00F858B3" w:rsidRDefault="00F858B3" w:rsidP="006D6BC1"/>
    <w:p w:rsidR="00F858B3" w:rsidRDefault="00F858B3" w:rsidP="006D6BC1"/>
    <w:p w:rsidR="00F858B3" w:rsidRDefault="00F858B3" w:rsidP="006D6BC1"/>
    <w:p w:rsidR="00F65687" w:rsidRDefault="00F65687" w:rsidP="00F65687">
      <w:pPr>
        <w:pStyle w:val="Heading2"/>
      </w:pPr>
      <w:r>
        <w:lastRenderedPageBreak/>
        <w:t>If new stock price is not entered as a number:</w:t>
      </w:r>
    </w:p>
    <w:p w:rsidR="00F65687" w:rsidRDefault="00F65687" w:rsidP="00F65687">
      <w:r>
        <w:t>If user enters a string, it will run in a loop until the user will enter a valid number.</w:t>
      </w:r>
    </w:p>
    <w:p w:rsidR="00F65687" w:rsidRDefault="00F65687" w:rsidP="00F65687">
      <w:r>
        <w:rPr>
          <w:noProof/>
          <w:lang w:eastAsia="en-US"/>
        </w:rPr>
        <w:drawing>
          <wp:inline distT="0" distB="0" distL="0" distR="0">
            <wp:extent cx="594360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65687"/>
    <w:p w:rsidR="00F858B3" w:rsidRDefault="00F858B3" w:rsidP="00F858B3">
      <w:pPr>
        <w:pStyle w:val="Heading2"/>
      </w:pPr>
      <w:r>
        <w:lastRenderedPageBreak/>
        <w:t>If user enters a negative value of a new stock price:</w:t>
      </w:r>
    </w:p>
    <w:p w:rsidR="00F858B3" w:rsidRDefault="00F858B3" w:rsidP="00F858B3">
      <w:r>
        <w:t>The program will take absolute value of the new price.</w:t>
      </w:r>
    </w:p>
    <w:p w:rsidR="00F858B3" w:rsidRPr="00F858B3" w:rsidRDefault="00F858B3" w:rsidP="00F858B3">
      <w:r>
        <w:rPr>
          <w:noProof/>
          <w:lang w:eastAsia="en-US"/>
        </w:rPr>
        <w:drawing>
          <wp:inline distT="0" distB="0" distL="0" distR="0" wp14:anchorId="290B1F28" wp14:editId="7779AFD4">
            <wp:extent cx="4133850" cy="429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87" w:rsidRDefault="00F858B3" w:rsidP="00F858B3">
      <w:pPr>
        <w:pStyle w:val="Heading1"/>
      </w:pPr>
      <w:r>
        <w:t>Code Snippet:</w:t>
      </w:r>
    </w:p>
    <w:p w:rsidR="00F858B3" w:rsidRDefault="00F858B3" w:rsidP="00F858B3">
      <w:pPr>
        <w:pStyle w:val="Heading2"/>
      </w:pPr>
      <w:r>
        <w:t>Stock.java</w:t>
      </w:r>
    </w:p>
    <w:p w:rsidR="00F858B3" w:rsidRDefault="00F858B3" w:rsidP="00F858B3"/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ITMD_510_LAB_04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10/10/2015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java.util.Date;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java.text.DateFormat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java.text.SimpleDateFormat;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java.text.DecimalFormat;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The Stock class holds data about a stock.   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This version of the class has an equals method.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Trading symbol of stock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sharePrice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 Current price per share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newPrice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3F7F5F"/>
          <w:sz w:val="20"/>
          <w:szCs w:val="20"/>
        </w:rPr>
        <w:t>//updated Price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Constructor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sym The stock's trading symbol.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price The stock's share price.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Stock(String </w:t>
      </w:r>
      <w:r>
        <w:rPr>
          <w:rFonts w:ascii="Courier New" w:hAnsi="Courier New" w:cs="Courier New"/>
          <w:color w:val="6A3E3E"/>
          <w:sz w:val="20"/>
          <w:szCs w:val="20"/>
        </w:rPr>
        <w:t>sym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r>
        <w:rPr>
          <w:rFonts w:ascii="Courier New" w:hAnsi="Courier New" w:cs="Courier New"/>
          <w:color w:val="6A3E3E"/>
          <w:sz w:val="20"/>
          <w:szCs w:val="20"/>
        </w:rPr>
        <w:t>sym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setSharePrice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Stock() </w:t>
      </w:r>
      <w:r>
        <w:rPr>
          <w:rFonts w:ascii="Courier New" w:hAnsi="Courier New" w:cs="Courier New"/>
          <w:color w:val="3F7F5F"/>
          <w:sz w:val="20"/>
          <w:szCs w:val="20"/>
        </w:rPr>
        <w:t>//for Subclass call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"New client request count 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  <w:t>Copy constructor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object2 The Stock object to copy.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Stock(Stock </w:t>
      </w:r>
      <w:r>
        <w:rPr>
          <w:rFonts w:ascii="Courier New" w:hAnsi="Courier New" w:cs="Courier New"/>
          <w:color w:val="6A3E3E"/>
          <w:sz w:val="20"/>
          <w:szCs w:val="20"/>
        </w:rPr>
        <w:t>object2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r>
        <w:rPr>
          <w:rFonts w:ascii="Courier New" w:hAnsi="Courier New" w:cs="Courier New"/>
          <w:color w:val="6A3E3E"/>
          <w:sz w:val="20"/>
          <w:szCs w:val="20"/>
        </w:rPr>
        <w:t>object2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Stock.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setSharePrice</w:t>
      </w:r>
      <w:r>
        <w:rPr>
          <w:rFonts w:ascii="Courier New" w:hAnsi="Courier New" w:cs="Courier New"/>
          <w:color w:val="000000"/>
          <w:sz w:val="20"/>
          <w:szCs w:val="20"/>
        </w:rPr>
        <w:t>(Stock.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getSharePrice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getSymbol method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stock's trading symbol.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getSymbol()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  getSharePrice method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stock's share price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getSharePrice()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sharePrice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toString method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string indicating the object's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        trading symbol and share price.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Create a string describing the stock.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"Trading symbol: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"\nShare price: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getSharePrice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the string.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The copy method makes a copy of a Stock object.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reference to a copy of the calling object.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>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 copy()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Create a new Stock object and initialize it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with the same data held by the calling object.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Stock </w:t>
      </w:r>
      <w:r>
        <w:rPr>
          <w:rFonts w:ascii="Courier New" w:hAnsi="Courier New" w:cs="Courier New"/>
          <w:color w:val="6A3E3E"/>
          <w:sz w:val="20"/>
          <w:szCs w:val="20"/>
        </w:rPr>
        <w:t>copyObject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Stock(</w:t>
      </w:r>
      <w:r>
        <w:rPr>
          <w:rFonts w:ascii="Courier New" w:hAnsi="Courier New" w:cs="Courier New"/>
          <w:color w:val="0000C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getSharePrice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Return a reference to the new object.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copyObject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sz w:val="20"/>
          <w:szCs w:val="20"/>
        </w:rPr>
        <w:t>"yyyy/MM/dd HH:mm:ss"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Date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Date();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"Rahul Mittal"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//2015/09/07 14:19:25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sharesToBuy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 </w:t>
      </w:r>
      <w:r>
        <w:rPr>
          <w:rFonts w:ascii="Courier New" w:hAnsi="Courier New" w:cs="Courier New"/>
          <w:color w:val="3F7F5F"/>
          <w:sz w:val="20"/>
          <w:szCs w:val="20"/>
        </w:rPr>
        <w:t>// Number of shares to buy.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Create a Stock object for the company stock.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The trading symbol is XYZ and the stock is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currently $9.62 per share.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Stock </w:t>
      </w:r>
      <w:r>
        <w:rPr>
          <w:rFonts w:ascii="Courier New" w:hAnsi="Courier New" w:cs="Courier New"/>
          <w:color w:val="6A3E3E"/>
          <w:sz w:val="20"/>
          <w:szCs w:val="20"/>
        </w:rPr>
        <w:t>xyzCompany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Stock(</w:t>
      </w:r>
      <w:r>
        <w:rPr>
          <w:rFonts w:ascii="Courier New" w:hAnsi="Courier New" w:cs="Courier New"/>
          <w:color w:val="2A00FF"/>
          <w:sz w:val="20"/>
          <w:szCs w:val="20"/>
        </w:rPr>
        <w:t>"XYZ"</w:t>
      </w:r>
      <w:r>
        <w:rPr>
          <w:rFonts w:ascii="Courier New" w:hAnsi="Courier New" w:cs="Courier New"/>
          <w:color w:val="000000"/>
          <w:sz w:val="20"/>
          <w:szCs w:val="20"/>
        </w:rPr>
        <w:t>, 9.62);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xyzCompany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Create a Scanner object for keyboard input.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Scanner </w:t>
      </w:r>
      <w:r>
        <w:rPr>
          <w:rFonts w:ascii="Courier New" w:hAnsi="Courier New" w:cs="Courier New"/>
          <w:color w:val="6A3E3E"/>
          <w:sz w:val="20"/>
          <w:szCs w:val="20"/>
        </w:rPr>
        <w:t>keyboard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Create a DecimalFormat object to format numbers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as dollar amounts.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DecimalFormat </w:t>
      </w:r>
      <w:r>
        <w:rPr>
          <w:rFonts w:ascii="Courier New" w:hAnsi="Courier New" w:cs="Courier New"/>
          <w:color w:val="6A3E3E"/>
          <w:sz w:val="20"/>
          <w:szCs w:val="20"/>
        </w:rPr>
        <w:t>dollar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</w:rPr>
        <w:t>"#,###.00"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//StockPurchase array of buyers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StockPurchase [] </w:t>
      </w:r>
      <w:r>
        <w:rPr>
          <w:rFonts w:ascii="Courier New" w:hAnsi="Courier New" w:cs="Courier New"/>
          <w:color w:val="6A3E3E"/>
          <w:sz w:val="20"/>
          <w:szCs w:val="20"/>
        </w:rPr>
        <w:t>theBuyers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StockPurchase[3];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Display the current share prices.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"XYZ Company's stock is currently $"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+ </w:t>
      </w:r>
      <w:r>
        <w:rPr>
          <w:rFonts w:ascii="Courier New" w:hAnsi="Courier New" w:cs="Courier New"/>
          <w:color w:val="6A3E3E"/>
          <w:sz w:val="20"/>
          <w:szCs w:val="20"/>
        </w:rPr>
        <w:t>dollar</w:t>
      </w:r>
      <w:r>
        <w:rPr>
          <w:rFonts w:ascii="Courier New" w:hAnsi="Courier New" w:cs="Courier New"/>
          <w:color w:val="000000"/>
          <w:sz w:val="20"/>
          <w:szCs w:val="20"/>
        </w:rPr>
        <w:t>.format(Stock.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getSharePrice</w:t>
      </w:r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+ </w:t>
      </w:r>
      <w:r>
        <w:rPr>
          <w:rFonts w:ascii="Courier New" w:hAnsi="Courier New" w:cs="Courier New"/>
          <w:color w:val="2A00FF"/>
          <w:sz w:val="20"/>
          <w:szCs w:val="20"/>
        </w:rPr>
        <w:t>" per share."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Get the number of shares to purchase.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"How many shares do you want to buy?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//Catch the exception if user has not entered a number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//and if user has entered a negative value, take an absolute value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keyboard</w:t>
      </w:r>
      <w:r>
        <w:rPr>
          <w:rFonts w:ascii="Courier New" w:hAnsi="Courier New" w:cs="Courier New"/>
          <w:color w:val="000000"/>
          <w:sz w:val="20"/>
          <w:szCs w:val="20"/>
        </w:rPr>
        <w:t>.hasNext())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sharesToBuy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keyboard</w:t>
      </w:r>
      <w:r>
        <w:rPr>
          <w:rFonts w:ascii="Courier New" w:hAnsi="Courier New" w:cs="Courier New"/>
          <w:color w:val="000000"/>
          <w:sz w:val="20"/>
          <w:szCs w:val="20"/>
        </w:rPr>
        <w:t>.nextInt());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"Input a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"How many shares do you want to buy?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keyboard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theBuyers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StockPurchase(</w:t>
      </w:r>
      <w:r>
        <w:rPr>
          <w:rFonts w:ascii="Courier New" w:hAnsi="Courier New" w:cs="Courier New"/>
          <w:color w:val="6A3E3E"/>
          <w:sz w:val="20"/>
          <w:szCs w:val="20"/>
        </w:rPr>
        <w:t>xyzCompany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sharesToBuy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Display the cost of the transaction.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"Cost of the stock: $"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+ </w:t>
      </w:r>
      <w:r>
        <w:rPr>
          <w:rFonts w:ascii="Courier New" w:hAnsi="Courier New" w:cs="Courier New"/>
          <w:color w:val="6A3E3E"/>
          <w:sz w:val="20"/>
          <w:szCs w:val="20"/>
        </w:rPr>
        <w:t>dollar</w:t>
      </w:r>
      <w:r>
        <w:rPr>
          <w:rFonts w:ascii="Courier New" w:hAnsi="Courier New" w:cs="Courier New"/>
          <w:color w:val="000000"/>
          <w:sz w:val="20"/>
          <w:szCs w:val="20"/>
        </w:rPr>
        <w:t>.format(</w:t>
      </w:r>
      <w:r>
        <w:rPr>
          <w:rFonts w:ascii="Courier New" w:hAnsi="Courier New" w:cs="Courier New"/>
          <w:color w:val="6A3E3E"/>
          <w:sz w:val="20"/>
          <w:szCs w:val="20"/>
        </w:rPr>
        <w:t>theBuyers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].getCost()));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a new stock price:"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//Catch the exception if user has not entered a number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//and if user has entered a negative value, take an absolute value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keyboard</w:t>
      </w:r>
      <w:r>
        <w:rPr>
          <w:rFonts w:ascii="Courier New" w:hAnsi="Courier New" w:cs="Courier New"/>
          <w:color w:val="000000"/>
          <w:sz w:val="20"/>
          <w:szCs w:val="20"/>
        </w:rPr>
        <w:t>.hasNext())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newPrice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keyboard</w:t>
      </w:r>
      <w:r>
        <w:rPr>
          <w:rFonts w:ascii="Courier New" w:hAnsi="Courier New" w:cs="Courier New"/>
          <w:color w:val="000000"/>
          <w:sz w:val="20"/>
          <w:szCs w:val="20"/>
        </w:rPr>
        <w:t>.nextDouble());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"Input a double value"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a new stock price: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keyboard</w:t>
      </w:r>
      <w:r>
        <w:rPr>
          <w:rFonts w:ascii="Courier New" w:hAnsi="Courier New" w:cs="Courier New"/>
          <w:color w:val="000000"/>
          <w:sz w:val="20"/>
          <w:szCs w:val="20"/>
        </w:rPr>
        <w:t>.next();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sz w:val="20"/>
          <w:szCs w:val="20"/>
        </w:rPr>
        <w:t>keyboard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"Client"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"Original Stock Cost"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"Gain/Loss"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sharePrice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Stock.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getSharePrice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shares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r>
        <w:rPr>
          <w:rFonts w:ascii="Courier New" w:hAnsi="Courier New" w:cs="Courier New"/>
          <w:color w:val="6A3E3E"/>
          <w:sz w:val="20"/>
          <w:szCs w:val="20"/>
        </w:rPr>
        <w:t>theBuyers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].getShares();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r>
        <w:rPr>
          <w:rFonts w:ascii="Courier New" w:hAnsi="Courier New" w:cs="Courier New"/>
          <w:color w:val="6A3E3E"/>
          <w:sz w:val="20"/>
          <w:szCs w:val="20"/>
        </w:rPr>
        <w:t>theBuyers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].getCost();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gain_loss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(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newPrice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sharePrice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* </w:t>
      </w:r>
      <w:r>
        <w:rPr>
          <w:rFonts w:ascii="Courier New" w:hAnsi="Courier New" w:cs="Courier New"/>
          <w:color w:val="6A3E3E"/>
          <w:sz w:val="20"/>
          <w:szCs w:val="20"/>
        </w:rPr>
        <w:t>shares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gain_loss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  <w:r>
        <w:rPr>
          <w:rFonts w:ascii="Courier New" w:hAnsi="Courier New" w:cs="Courier New"/>
          <w:color w:val="3F7F5F"/>
          <w:sz w:val="20"/>
          <w:szCs w:val="20"/>
        </w:rPr>
        <w:t>//end main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setSharePrice(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sharePrice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Stock.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sharePrice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sharePrice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class</w:t>
      </w:r>
    </w:p>
    <w:p w:rsidR="00F858B3" w:rsidRDefault="00F858B3" w:rsidP="00F858B3"/>
    <w:p w:rsidR="00F858B3" w:rsidRDefault="00F858B3" w:rsidP="00F858B3">
      <w:pPr>
        <w:pStyle w:val="Heading2"/>
      </w:pPr>
      <w:r>
        <w:t>StockPurchase.java</w:t>
      </w:r>
    </w:p>
    <w:p w:rsidR="00F858B3" w:rsidRDefault="00F858B3" w:rsidP="00F858B3"/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Name:        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Rahul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Mittal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Lab Name:     ITMD_510_LAB_04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Current Date: 10/10/2015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StockPurchase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 </w:t>
      </w:r>
      <w:r>
        <w:rPr>
          <w:rFonts w:ascii="Courier New" w:hAnsi="Courier New" w:cs="Courier New"/>
          <w:color w:val="0000C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// The stock that was purchased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shares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sz w:val="20"/>
          <w:szCs w:val="20"/>
        </w:rPr>
        <w:t>// Number of shares owned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     Constructor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stockObject The stock to purchase.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numShares The number of shares.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StockPurchase(Stock </w:t>
      </w:r>
      <w:r>
        <w:rPr>
          <w:rFonts w:ascii="Courier New" w:hAnsi="Courier New" w:cs="Courier New"/>
          <w:color w:val="6A3E3E"/>
          <w:sz w:val="20"/>
          <w:szCs w:val="20"/>
        </w:rPr>
        <w:t>stockObject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numShares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Create a copy of the object referenced by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stockObject.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  <w:r>
        <w:rPr>
          <w:rFonts w:ascii="Courier New" w:hAnsi="Courier New" w:cs="Courier New"/>
          <w:color w:val="3F7F5F"/>
          <w:sz w:val="20"/>
          <w:szCs w:val="20"/>
        </w:rPr>
        <w:t>//call base class constructor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Stock(</w:t>
      </w:r>
      <w:r>
        <w:rPr>
          <w:rFonts w:ascii="Courier New" w:hAnsi="Courier New" w:cs="Courier New"/>
          <w:color w:val="6A3E3E"/>
          <w:sz w:val="20"/>
          <w:szCs w:val="20"/>
        </w:rPr>
        <w:t>stockObject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//call copy constructor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shares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numShares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getStock method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A copy of the Stock object for the stock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  being purchased.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 getStock()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 Return a copy of the object referenced by stock.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Stock(</w:t>
      </w:r>
      <w:r>
        <w:rPr>
          <w:rFonts w:ascii="Courier New" w:hAnsi="Courier New" w:cs="Courier New"/>
          <w:color w:val="0000C0"/>
          <w:sz w:val="20"/>
          <w:szCs w:val="20"/>
        </w:rPr>
        <w:t>stock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getShares method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number of shares being purchased.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getShares()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shares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getCost method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cost of the stock purchase.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*/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getCost()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shares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Stock.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getSharePrice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F858B3" w:rsidRDefault="00F858B3" w:rsidP="00F858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858B3" w:rsidRDefault="00F858B3" w:rsidP="00F858B3"/>
    <w:p w:rsidR="00F858B3" w:rsidRPr="00F858B3" w:rsidRDefault="00F858B3" w:rsidP="00F858B3">
      <w:bookmarkStart w:id="0" w:name="_GoBack"/>
      <w:bookmarkEnd w:id="0"/>
    </w:p>
    <w:sectPr w:rsidR="00F858B3" w:rsidRPr="00F858B3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C4B" w:rsidRDefault="00D40C4B" w:rsidP="006D6BC1">
      <w:pPr>
        <w:spacing w:after="0" w:line="240" w:lineRule="auto"/>
      </w:pPr>
      <w:r>
        <w:separator/>
      </w:r>
    </w:p>
  </w:endnote>
  <w:endnote w:type="continuationSeparator" w:id="0">
    <w:p w:rsidR="00D40C4B" w:rsidRDefault="00D40C4B" w:rsidP="006D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C4B" w:rsidRDefault="00D40C4B" w:rsidP="006D6BC1">
      <w:pPr>
        <w:spacing w:after="0" w:line="240" w:lineRule="auto"/>
      </w:pPr>
      <w:r>
        <w:separator/>
      </w:r>
    </w:p>
  </w:footnote>
  <w:footnote w:type="continuationSeparator" w:id="0">
    <w:p w:rsidR="00D40C4B" w:rsidRDefault="00D40C4B" w:rsidP="006D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6D6BC1" w:rsidTr="00A75D91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:rsidR="006D6BC1" w:rsidRPr="0018729A" w:rsidRDefault="006D6BC1" w:rsidP="006D6BC1">
          <w:pPr>
            <w:rPr>
              <w:rFonts w:ascii="Arial" w:hAnsi="Arial"/>
              <w:b/>
              <w:spacing w:val="20"/>
              <w:sz w:val="4"/>
            </w:rPr>
          </w:pPr>
        </w:p>
        <w:p w:rsidR="006D6BC1" w:rsidRDefault="006D6BC1" w:rsidP="006D6BC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ITMD 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:rsidR="006D6BC1" w:rsidRPr="009D5D92" w:rsidRDefault="006D6BC1" w:rsidP="006D6BC1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:rsidR="006D6BC1" w:rsidRPr="005E59C2" w:rsidRDefault="006D6BC1" w:rsidP="006D6BC1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Object Oriented App Development</w:t>
          </w:r>
        </w:p>
      </w:tc>
      <w:tc>
        <w:tcPr>
          <w:tcW w:w="1552" w:type="dxa"/>
          <w:shd w:val="pct15" w:color="auto" w:fill="auto"/>
        </w:tcPr>
        <w:p w:rsidR="006D6BC1" w:rsidRPr="0018729A" w:rsidRDefault="006D6BC1" w:rsidP="006D6BC1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6D6BC1" w:rsidRDefault="006D6BC1" w:rsidP="006D6BC1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4</w:t>
          </w:r>
        </w:p>
      </w:tc>
    </w:tr>
  </w:tbl>
  <w:p w:rsidR="006D6BC1" w:rsidRPr="00EC452E" w:rsidRDefault="006D6BC1" w:rsidP="006D6BC1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  <w:rPr>
        <w:b/>
        <w:i/>
        <w:sz w:val="2"/>
      </w:rPr>
    </w:pPr>
  </w:p>
  <w:p w:rsidR="006D6BC1" w:rsidRDefault="006D6BC1" w:rsidP="006D6BC1">
    <w:pPr>
      <w:rPr>
        <w:rFonts w:ascii="Tahoma" w:hAnsi="Tahoma"/>
        <w:sz w:val="4"/>
        <w:szCs w:val="4"/>
      </w:rPr>
    </w:pP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6D6BC1" w:rsidTr="00A75D91">
      <w:trPr>
        <w:cantSplit/>
        <w:jc w:val="center"/>
      </w:trPr>
      <w:tc>
        <w:tcPr>
          <w:tcW w:w="2364" w:type="dxa"/>
        </w:tcPr>
        <w:p w:rsidR="006D6BC1" w:rsidRDefault="006D6BC1" w:rsidP="006D6BC1">
          <w:pPr>
            <w:rPr>
              <w:rFonts w:ascii="Tahoma" w:hAnsi="Tahoma"/>
              <w:b/>
            </w:rPr>
          </w:pPr>
          <w:r>
            <w:rPr>
              <w:rFonts w:ascii="Tahoma" w:hAnsi="Tahoma"/>
              <w:b/>
            </w:rPr>
            <w:t>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6D6BC1" w:rsidRDefault="006D6BC1" w:rsidP="006D6BC1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Rahul Mittal</w:t>
          </w:r>
        </w:p>
      </w:tc>
      <w:tc>
        <w:tcPr>
          <w:tcW w:w="1326" w:type="dxa"/>
        </w:tcPr>
        <w:p w:rsidR="006D6BC1" w:rsidRDefault="006D6BC1" w:rsidP="006D6B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6D6BC1" w:rsidRDefault="006D6BC1" w:rsidP="006D6BC1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4"/>
            </w:rPr>
            <w:t>01</w:t>
          </w:r>
        </w:p>
      </w:tc>
    </w:tr>
  </w:tbl>
  <w:p w:rsidR="006D6BC1" w:rsidRDefault="006D6B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C1"/>
    <w:rsid w:val="006D6BC1"/>
    <w:rsid w:val="00BB7867"/>
    <w:rsid w:val="00D40C4B"/>
    <w:rsid w:val="00F65687"/>
    <w:rsid w:val="00F8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614E5-A109-4C69-BE4C-2D0B855F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BC1"/>
  </w:style>
  <w:style w:type="paragraph" w:styleId="Footer">
    <w:name w:val="footer"/>
    <w:basedOn w:val="Normal"/>
    <w:link w:val="FooterChar"/>
    <w:uiPriority w:val="99"/>
    <w:unhideWhenUsed/>
    <w:rsid w:val="006D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17</TotalTime>
  <Pages>11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 Mittal</dc:creator>
  <cp:keywords/>
  <cp:lastModifiedBy>Dhruv Sethi</cp:lastModifiedBy>
  <cp:revision>2</cp:revision>
  <dcterms:created xsi:type="dcterms:W3CDTF">2015-10-10T23:36:00Z</dcterms:created>
  <dcterms:modified xsi:type="dcterms:W3CDTF">2015-10-10T23:55:00Z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