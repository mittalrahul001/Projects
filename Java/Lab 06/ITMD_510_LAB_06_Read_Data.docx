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867" w:rsidRPr="006D6BC1" w:rsidRDefault="00022ABA" w:rsidP="006D6BC1">
      <w:pPr>
        <w:pStyle w:val="Heading1"/>
        <w:numPr>
          <w:ilvl w:val="0"/>
          <w:numId w:val="0"/>
        </w:numPr>
        <w:ind w:left="432" w:hanging="432"/>
      </w:pPr>
      <w:r>
        <w:t>Writing a Sequential File</w:t>
      </w:r>
    </w:p>
    <w:p w:rsidR="006D6BC1" w:rsidRDefault="00535D5E">
      <w:pPr>
        <w:rPr>
          <w:rFonts w:ascii="Tahoma" w:hAnsi="Tahoma"/>
        </w:rPr>
      </w:pPr>
      <w:r w:rsidRPr="00512775">
        <w:rPr>
          <w:rFonts w:ascii="Tahoma" w:hAnsi="Tahoma" w:cs="Tahoma"/>
        </w:rPr>
        <w:t>This program illustrates an example of sequential file processing.</w:t>
      </w:r>
      <w:r w:rsidR="00DC5B06" w:rsidRPr="009363BD">
        <w:rPr>
          <w:rFonts w:ascii="Tahoma" w:hAnsi="Tahoma" w:cs="Tahoma"/>
        </w:rPr>
        <w:t xml:space="preserve"> </w:t>
      </w:r>
    </w:p>
    <w:p w:rsidR="006D6BC1" w:rsidRDefault="006D6BC1" w:rsidP="006D6BC1">
      <w:pPr>
        <w:pStyle w:val="Heading1"/>
      </w:pPr>
      <w:r>
        <w:t>Positive Testing:</w:t>
      </w:r>
    </w:p>
    <w:p w:rsidR="00E003AA" w:rsidRDefault="00E003AA" w:rsidP="00DC10B1">
      <w:pPr>
        <w:pStyle w:val="Heading2"/>
        <w:rPr>
          <w:noProof/>
          <w:lang w:eastAsia="en-US"/>
        </w:rPr>
      </w:pPr>
      <w:r>
        <w:rPr>
          <w:noProof/>
          <w:lang w:eastAsia="en-US"/>
        </w:rPr>
        <w:t>Result with Gross Pay</w:t>
      </w:r>
    </w:p>
    <w:p w:rsidR="00F858B3" w:rsidRDefault="007E0A45" w:rsidP="00F858B3">
      <w:r>
        <w:rPr>
          <w:noProof/>
          <w:lang w:eastAsia="en-US"/>
        </w:rPr>
        <w:drawing>
          <wp:inline distT="0" distB="0" distL="0" distR="0" wp14:anchorId="7B02E52E" wp14:editId="19E93049">
            <wp:extent cx="2505075" cy="1476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7E0" w:rsidRDefault="00CF07E0" w:rsidP="00F858B3"/>
    <w:p w:rsidR="00CF07E0" w:rsidRDefault="00CF07E0" w:rsidP="00F858B3"/>
    <w:p w:rsidR="00CF07E0" w:rsidRDefault="00CF07E0" w:rsidP="00F858B3"/>
    <w:p w:rsidR="00CF07E0" w:rsidRDefault="00CF07E0" w:rsidP="00F858B3"/>
    <w:p w:rsidR="00CF07E0" w:rsidRDefault="00CF07E0" w:rsidP="00F858B3"/>
    <w:p w:rsidR="00CF07E0" w:rsidRDefault="00CF07E0" w:rsidP="00F858B3"/>
    <w:p w:rsidR="00CF07E0" w:rsidRDefault="00CF07E0" w:rsidP="00F858B3"/>
    <w:p w:rsidR="00CF07E0" w:rsidRDefault="00CF07E0" w:rsidP="00F858B3"/>
    <w:p w:rsidR="00CF07E0" w:rsidRDefault="00CF07E0" w:rsidP="00F858B3"/>
    <w:p w:rsidR="00CF07E0" w:rsidRDefault="00CF07E0" w:rsidP="00F858B3"/>
    <w:p w:rsidR="00CF07E0" w:rsidRDefault="00CF07E0" w:rsidP="00F858B3"/>
    <w:p w:rsidR="00CF07E0" w:rsidRDefault="00CF07E0" w:rsidP="00F858B3"/>
    <w:p w:rsidR="00CF07E0" w:rsidRDefault="00CF07E0" w:rsidP="00F858B3"/>
    <w:p w:rsidR="00CF07E0" w:rsidRDefault="00CF07E0" w:rsidP="00F858B3"/>
    <w:p w:rsidR="00E003AA" w:rsidRDefault="00E003AA" w:rsidP="00DC10B1">
      <w:pPr>
        <w:pStyle w:val="Heading2"/>
      </w:pPr>
      <w:r>
        <w:lastRenderedPageBreak/>
        <w:t>Payroll.txt:</w:t>
      </w:r>
    </w:p>
    <w:p w:rsidR="00E003AA" w:rsidRDefault="00E003AA" w:rsidP="00F858B3">
      <w:r>
        <w:rPr>
          <w:noProof/>
          <w:lang w:eastAsia="en-US"/>
        </w:rPr>
        <w:drawing>
          <wp:inline distT="0" distB="0" distL="0" distR="0" wp14:anchorId="640DC156" wp14:editId="7CD4F15F">
            <wp:extent cx="1562100" cy="5581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3AA" w:rsidRDefault="00E003AA" w:rsidP="00F858B3"/>
    <w:p w:rsidR="00E003AA" w:rsidRDefault="00E003AA" w:rsidP="00F858B3">
      <w:pPr>
        <w:rPr>
          <w:noProof/>
          <w:lang w:eastAsia="en-US"/>
        </w:rPr>
      </w:pPr>
    </w:p>
    <w:p w:rsidR="00E003AA" w:rsidRDefault="00E003AA" w:rsidP="00F858B3">
      <w:pPr>
        <w:rPr>
          <w:noProof/>
          <w:lang w:eastAsia="en-US"/>
        </w:rPr>
      </w:pPr>
    </w:p>
    <w:p w:rsidR="00E003AA" w:rsidRDefault="00E003AA" w:rsidP="00F858B3">
      <w:pPr>
        <w:rPr>
          <w:noProof/>
          <w:lang w:eastAsia="en-US"/>
        </w:rPr>
      </w:pPr>
    </w:p>
    <w:p w:rsidR="00E003AA" w:rsidRDefault="00E003AA" w:rsidP="00F858B3">
      <w:pPr>
        <w:rPr>
          <w:noProof/>
          <w:lang w:eastAsia="en-US"/>
        </w:rPr>
      </w:pPr>
    </w:p>
    <w:p w:rsidR="00E003AA" w:rsidRDefault="00E003AA" w:rsidP="00F858B3">
      <w:pPr>
        <w:rPr>
          <w:noProof/>
          <w:lang w:eastAsia="en-US"/>
        </w:rPr>
      </w:pPr>
    </w:p>
    <w:p w:rsidR="00E003AA" w:rsidRDefault="00E003AA" w:rsidP="00F858B3">
      <w:pPr>
        <w:rPr>
          <w:noProof/>
          <w:lang w:eastAsia="en-US"/>
        </w:rPr>
      </w:pPr>
    </w:p>
    <w:p w:rsidR="00E003AA" w:rsidRDefault="00E003AA" w:rsidP="00F858B3">
      <w:pPr>
        <w:rPr>
          <w:noProof/>
          <w:lang w:eastAsia="en-US"/>
        </w:rPr>
      </w:pPr>
    </w:p>
    <w:p w:rsidR="00E003AA" w:rsidRDefault="00E003AA" w:rsidP="00F858B3">
      <w:pPr>
        <w:rPr>
          <w:noProof/>
          <w:lang w:eastAsia="en-US"/>
        </w:rPr>
      </w:pPr>
    </w:p>
    <w:p w:rsidR="00E003AA" w:rsidRDefault="00E003AA" w:rsidP="00F858B3">
      <w:pPr>
        <w:rPr>
          <w:noProof/>
          <w:lang w:eastAsia="en-US"/>
        </w:rPr>
      </w:pPr>
    </w:p>
    <w:p w:rsidR="00E003AA" w:rsidRDefault="00E003AA" w:rsidP="00F858B3">
      <w:pPr>
        <w:rPr>
          <w:noProof/>
          <w:lang w:eastAsia="en-US"/>
        </w:rPr>
      </w:pPr>
    </w:p>
    <w:p w:rsidR="00E003AA" w:rsidRDefault="00E003AA" w:rsidP="00F858B3">
      <w:pPr>
        <w:rPr>
          <w:noProof/>
          <w:lang w:eastAsia="en-US"/>
        </w:rPr>
      </w:pPr>
    </w:p>
    <w:p w:rsidR="00E003AA" w:rsidRDefault="00E003AA" w:rsidP="00F858B3">
      <w:pPr>
        <w:rPr>
          <w:noProof/>
          <w:lang w:eastAsia="en-US"/>
        </w:rPr>
      </w:pPr>
    </w:p>
    <w:p w:rsidR="00E003AA" w:rsidRDefault="00E003AA" w:rsidP="00DC10B1">
      <w:pPr>
        <w:pStyle w:val="Heading2"/>
        <w:rPr>
          <w:noProof/>
          <w:lang w:eastAsia="en-US"/>
        </w:rPr>
      </w:pPr>
      <w:r>
        <w:rPr>
          <w:noProof/>
          <w:lang w:eastAsia="en-US"/>
        </w:rPr>
        <w:t>Overtime.txt file screenshot</w:t>
      </w:r>
    </w:p>
    <w:p w:rsidR="00E003AA" w:rsidRDefault="00E003AA" w:rsidP="00F858B3">
      <w:r>
        <w:rPr>
          <w:noProof/>
          <w:lang w:eastAsia="en-US"/>
        </w:rPr>
        <w:drawing>
          <wp:inline distT="0" distB="0" distL="0" distR="0" wp14:anchorId="09D83AF8" wp14:editId="44798579">
            <wp:extent cx="1485900" cy="4105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0B1" w:rsidRDefault="00DC10B1" w:rsidP="00F858B3">
      <w:pPr>
        <w:rPr>
          <w:noProof/>
          <w:lang w:eastAsia="en-US"/>
        </w:rPr>
      </w:pPr>
    </w:p>
    <w:p w:rsidR="00DC10B1" w:rsidRDefault="00DC10B1" w:rsidP="00F858B3">
      <w:pPr>
        <w:rPr>
          <w:noProof/>
          <w:lang w:eastAsia="en-US"/>
        </w:rPr>
      </w:pPr>
    </w:p>
    <w:p w:rsidR="00DC10B1" w:rsidRDefault="00DC10B1" w:rsidP="00DC10B1">
      <w:pPr>
        <w:pStyle w:val="Heading2"/>
        <w:rPr>
          <w:noProof/>
          <w:lang w:eastAsia="en-US"/>
        </w:rPr>
      </w:pPr>
      <w:r>
        <w:rPr>
          <w:noProof/>
          <w:lang w:eastAsia="en-US"/>
        </w:rPr>
        <w:lastRenderedPageBreak/>
        <w:t>Sample Reports</w:t>
      </w:r>
    </w:p>
    <w:p w:rsidR="00486AC3" w:rsidRDefault="00486AC3" w:rsidP="00F858B3">
      <w:r>
        <w:rPr>
          <w:noProof/>
          <w:lang w:eastAsia="en-US"/>
        </w:rPr>
        <w:drawing>
          <wp:inline distT="0" distB="0" distL="0" distR="0" wp14:anchorId="1A9F5950" wp14:editId="6C070850">
            <wp:extent cx="4257675" cy="1809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AC3" w:rsidRDefault="00486AC3" w:rsidP="00F858B3">
      <w:r>
        <w:rPr>
          <w:noProof/>
          <w:lang w:eastAsia="en-US"/>
        </w:rPr>
        <w:drawing>
          <wp:inline distT="0" distB="0" distL="0" distR="0" wp14:anchorId="5DA01560" wp14:editId="75E63DA5">
            <wp:extent cx="4438650" cy="1819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A60" w:rsidRDefault="000B3A60" w:rsidP="00F858B3">
      <w:pPr>
        <w:rPr>
          <w:noProof/>
          <w:lang w:eastAsia="en-US"/>
        </w:rPr>
      </w:pPr>
    </w:p>
    <w:p w:rsidR="000B3A60" w:rsidRDefault="000B3A60" w:rsidP="00F858B3">
      <w:r>
        <w:rPr>
          <w:noProof/>
          <w:lang w:eastAsia="en-US"/>
        </w:rPr>
        <w:drawing>
          <wp:inline distT="0" distB="0" distL="0" distR="0" wp14:anchorId="5E2530D1" wp14:editId="3BD2567E">
            <wp:extent cx="2762250" cy="1143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A60" w:rsidRDefault="000B3A60" w:rsidP="00F858B3">
      <w:r>
        <w:rPr>
          <w:noProof/>
          <w:lang w:eastAsia="en-US"/>
        </w:rPr>
        <w:drawing>
          <wp:inline distT="0" distB="0" distL="0" distR="0" wp14:anchorId="5111BB85" wp14:editId="4DAB59FF">
            <wp:extent cx="2447925" cy="10763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8B3" w:rsidRDefault="00F858B3" w:rsidP="00F858B3"/>
    <w:p w:rsidR="00F858B3" w:rsidRDefault="00AD03B8" w:rsidP="00F858B3">
      <w:r>
        <w:rPr>
          <w:noProof/>
          <w:lang w:eastAsia="en-US"/>
        </w:rPr>
        <w:lastRenderedPageBreak/>
        <w:drawing>
          <wp:inline distT="0" distB="0" distL="0" distR="0" wp14:anchorId="6EC251B4" wp14:editId="124685E6">
            <wp:extent cx="2790825" cy="2371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212" w:rsidRDefault="003F0212" w:rsidP="00F858B3">
      <w:r>
        <w:rPr>
          <w:noProof/>
          <w:lang w:eastAsia="en-US"/>
        </w:rPr>
        <w:drawing>
          <wp:inline distT="0" distB="0" distL="0" distR="0" wp14:anchorId="04E15F4B" wp14:editId="672C4C15">
            <wp:extent cx="2809875" cy="2409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212" w:rsidRDefault="003F0212" w:rsidP="00F858B3">
      <w:r>
        <w:rPr>
          <w:noProof/>
          <w:lang w:eastAsia="en-US"/>
        </w:rPr>
        <w:drawing>
          <wp:inline distT="0" distB="0" distL="0" distR="0" wp14:anchorId="7DAA6B06" wp14:editId="4F66DA5E">
            <wp:extent cx="2514600" cy="1181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E45" w:rsidRDefault="00CF3E45" w:rsidP="00F858B3">
      <w:pPr>
        <w:rPr>
          <w:noProof/>
          <w:lang w:eastAsia="en-US"/>
        </w:rPr>
      </w:pPr>
    </w:p>
    <w:p w:rsidR="004F6876" w:rsidRDefault="004F6876" w:rsidP="00F858B3">
      <w:r>
        <w:rPr>
          <w:noProof/>
          <w:lang w:eastAsia="en-US"/>
        </w:rPr>
        <w:lastRenderedPageBreak/>
        <w:drawing>
          <wp:inline distT="0" distB="0" distL="0" distR="0" wp14:anchorId="63CC0B82" wp14:editId="4408C9C1">
            <wp:extent cx="2781300" cy="1495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876" w:rsidRDefault="004F6876" w:rsidP="00F858B3">
      <w:r>
        <w:rPr>
          <w:noProof/>
          <w:lang w:eastAsia="en-US"/>
        </w:rPr>
        <w:drawing>
          <wp:inline distT="0" distB="0" distL="0" distR="0" wp14:anchorId="0969E5D6" wp14:editId="7E0928E6">
            <wp:extent cx="2533650" cy="11334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876" w:rsidRDefault="004F6876" w:rsidP="00F858B3">
      <w:r>
        <w:rPr>
          <w:noProof/>
          <w:lang w:eastAsia="en-US"/>
        </w:rPr>
        <w:drawing>
          <wp:inline distT="0" distB="0" distL="0" distR="0" wp14:anchorId="016D8582" wp14:editId="594C5DBF">
            <wp:extent cx="2762250" cy="10763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876" w:rsidRDefault="004F6876" w:rsidP="00F858B3">
      <w:r>
        <w:rPr>
          <w:noProof/>
          <w:lang w:eastAsia="en-US"/>
        </w:rPr>
        <w:drawing>
          <wp:inline distT="0" distB="0" distL="0" distR="0" wp14:anchorId="31878F70" wp14:editId="35A1E39F">
            <wp:extent cx="2781300" cy="24669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93B" w:rsidRDefault="00FE793B" w:rsidP="00F858B3">
      <w:r>
        <w:rPr>
          <w:noProof/>
          <w:lang w:eastAsia="en-US"/>
        </w:rPr>
        <w:lastRenderedPageBreak/>
        <w:drawing>
          <wp:inline distT="0" distB="0" distL="0" distR="0" wp14:anchorId="7E48833A" wp14:editId="3A61B22C">
            <wp:extent cx="2495550" cy="1476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D97" w:rsidRDefault="00CC3D97" w:rsidP="00F858B3">
      <w:r>
        <w:t xml:space="preserve">After including </w:t>
      </w:r>
      <w:proofErr w:type="spellStart"/>
      <w:r>
        <w:t>Summary.Java</w:t>
      </w:r>
      <w:proofErr w:type="spellEnd"/>
      <w:r>
        <w:t>:</w:t>
      </w:r>
    </w:p>
    <w:p w:rsidR="00CC3D97" w:rsidRDefault="00CC3D97" w:rsidP="00F858B3">
      <w:r>
        <w:rPr>
          <w:noProof/>
          <w:lang w:eastAsia="en-US"/>
        </w:rPr>
        <w:drawing>
          <wp:inline distT="0" distB="0" distL="0" distR="0" wp14:anchorId="6AFD5260" wp14:editId="512F4E07">
            <wp:extent cx="2943225" cy="26003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876" w:rsidRPr="00F858B3" w:rsidRDefault="004F6876" w:rsidP="00F858B3"/>
    <w:p w:rsidR="006D6BC1" w:rsidRDefault="006D6BC1" w:rsidP="006D6BC1">
      <w:pPr>
        <w:pStyle w:val="Heading1"/>
      </w:pPr>
      <w:r>
        <w:t>Negative Testing:</w:t>
      </w:r>
    </w:p>
    <w:p w:rsidR="006D6BC1" w:rsidRDefault="000B3A60" w:rsidP="006D6BC1">
      <w:pPr>
        <w:pStyle w:val="Heading2"/>
      </w:pPr>
      <w:r>
        <w:t xml:space="preserve">Entering a wrong Name in </w:t>
      </w:r>
      <w:proofErr w:type="spellStart"/>
      <w:r>
        <w:t>Report.Java</w:t>
      </w:r>
      <w:proofErr w:type="spellEnd"/>
    </w:p>
    <w:p w:rsidR="000B3A60" w:rsidRDefault="000B3A60" w:rsidP="000B3A60">
      <w:pPr>
        <w:rPr>
          <w:noProof/>
          <w:lang w:eastAsia="en-US"/>
        </w:rPr>
      </w:pPr>
    </w:p>
    <w:p w:rsidR="000B3A60" w:rsidRDefault="000B3A60" w:rsidP="000B3A60">
      <w:r>
        <w:rPr>
          <w:noProof/>
          <w:lang w:eastAsia="en-US"/>
        </w:rPr>
        <w:drawing>
          <wp:inline distT="0" distB="0" distL="0" distR="0" wp14:anchorId="66535939" wp14:editId="2692BC65">
            <wp:extent cx="2762250" cy="1143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A60" w:rsidRDefault="000B3A60" w:rsidP="000B3A60">
      <w:r>
        <w:rPr>
          <w:noProof/>
          <w:lang w:eastAsia="en-US"/>
        </w:rPr>
        <w:lastRenderedPageBreak/>
        <w:drawing>
          <wp:inline distT="0" distB="0" distL="0" distR="0" wp14:anchorId="66523C9D" wp14:editId="7BEC4FA3">
            <wp:extent cx="2447925" cy="10763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D97" w:rsidRDefault="00CC3D97" w:rsidP="000B3A60"/>
    <w:p w:rsidR="00CC3D97" w:rsidRDefault="00CC3D97" w:rsidP="000B3A60"/>
    <w:p w:rsidR="00CC3D97" w:rsidRDefault="00CC3D97" w:rsidP="000B3A60"/>
    <w:p w:rsidR="00CC3D97" w:rsidRDefault="00CC3D97" w:rsidP="000B3A60"/>
    <w:p w:rsidR="00CC3D97" w:rsidRDefault="00CC3D97" w:rsidP="000B3A60"/>
    <w:p w:rsidR="000B3A60" w:rsidRDefault="00CF3E45" w:rsidP="00CF3E45">
      <w:pPr>
        <w:pStyle w:val="Heading2"/>
      </w:pPr>
      <w:r>
        <w:t>Entering more than 3 time wrong username or password</w:t>
      </w:r>
    </w:p>
    <w:p w:rsidR="00CF3E45" w:rsidRDefault="00CF3E45" w:rsidP="00CF3E45">
      <w:pPr>
        <w:rPr>
          <w:noProof/>
          <w:lang w:eastAsia="en-US"/>
        </w:rPr>
      </w:pPr>
    </w:p>
    <w:p w:rsidR="00CF3E45" w:rsidRDefault="00CF3E45" w:rsidP="00CF3E45">
      <w:r>
        <w:rPr>
          <w:noProof/>
          <w:lang w:eastAsia="en-US"/>
        </w:rPr>
        <w:drawing>
          <wp:inline distT="0" distB="0" distL="0" distR="0" wp14:anchorId="7537347C" wp14:editId="61E57128">
            <wp:extent cx="2781300" cy="14954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E45" w:rsidRDefault="00CF3E45" w:rsidP="00CF3E45">
      <w:r>
        <w:rPr>
          <w:noProof/>
          <w:lang w:eastAsia="en-US"/>
        </w:rPr>
        <w:drawing>
          <wp:inline distT="0" distB="0" distL="0" distR="0" wp14:anchorId="3A32EBF7" wp14:editId="4E9333CD">
            <wp:extent cx="2533650" cy="11334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E45" w:rsidRDefault="00CF3E45" w:rsidP="00CF3E45">
      <w:r>
        <w:rPr>
          <w:noProof/>
          <w:lang w:eastAsia="en-US"/>
        </w:rPr>
        <w:drawing>
          <wp:inline distT="0" distB="0" distL="0" distR="0" wp14:anchorId="00372DD9" wp14:editId="5FE6804C">
            <wp:extent cx="2762250" cy="10763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E45" w:rsidRPr="00CF3E45" w:rsidRDefault="00CF3E45" w:rsidP="00CF3E45"/>
    <w:p w:rsidR="00F65687" w:rsidRDefault="00F858B3" w:rsidP="00F858B3">
      <w:pPr>
        <w:pStyle w:val="Heading1"/>
      </w:pPr>
      <w:r>
        <w:t>Code Snippet:</w:t>
      </w:r>
    </w:p>
    <w:p w:rsidR="00F858B3" w:rsidRDefault="00EF7B97" w:rsidP="00F858B3">
      <w:pPr>
        <w:pStyle w:val="Heading2"/>
      </w:pPr>
      <w:r>
        <w:t>createdata.java</w:t>
      </w:r>
    </w:p>
    <w:p w:rsidR="002F6CBE" w:rsidRDefault="002F6CBE" w:rsidP="002F6CBE"/>
    <w:p w:rsidR="002F6CBE" w:rsidRDefault="002F6CBE" w:rsidP="002F6CBE">
      <w:r>
        <w:t>/**</w:t>
      </w:r>
    </w:p>
    <w:p w:rsidR="002F6CBE" w:rsidRDefault="002F6CBE" w:rsidP="002F6CBE">
      <w:r>
        <w:t xml:space="preserve"> * Name:         Rahul Mittal</w:t>
      </w:r>
    </w:p>
    <w:p w:rsidR="002F6CBE" w:rsidRDefault="002F6CBE" w:rsidP="002F6CBE">
      <w:r>
        <w:t xml:space="preserve"> * Lab Name:     ITMD_510_LAB_06</w:t>
      </w:r>
    </w:p>
    <w:p w:rsidR="002F6CBE" w:rsidRDefault="002F6CBE" w:rsidP="002F6CBE">
      <w:r>
        <w:t xml:space="preserve"> * Current Date: 11/01/2015</w:t>
      </w:r>
    </w:p>
    <w:p w:rsidR="002F6CBE" w:rsidRDefault="002F6CBE" w:rsidP="002F6CBE">
      <w:r>
        <w:t xml:space="preserve"> */</w:t>
      </w:r>
    </w:p>
    <w:p w:rsidR="002F6CBE" w:rsidRDefault="002F6CBE" w:rsidP="002F6CBE">
      <w:r>
        <w:t xml:space="preserve">import </w:t>
      </w:r>
      <w:proofErr w:type="spellStart"/>
      <w:r>
        <w:t>java.io.BufferedWriter</w:t>
      </w:r>
      <w:proofErr w:type="spellEnd"/>
      <w:r>
        <w:t>;</w:t>
      </w:r>
    </w:p>
    <w:p w:rsidR="002F6CBE" w:rsidRDefault="002F6CBE" w:rsidP="002F6CBE">
      <w:r>
        <w:t xml:space="preserve">import </w:t>
      </w:r>
      <w:proofErr w:type="spellStart"/>
      <w:r>
        <w:t>java.io.File</w:t>
      </w:r>
      <w:proofErr w:type="spellEnd"/>
      <w:r>
        <w:t>;</w:t>
      </w:r>
    </w:p>
    <w:p w:rsidR="002F6CBE" w:rsidRDefault="002F6CBE" w:rsidP="002F6CBE">
      <w:r>
        <w:t xml:space="preserve">import </w:t>
      </w:r>
      <w:proofErr w:type="spellStart"/>
      <w:r>
        <w:t>java.io.FileWriter</w:t>
      </w:r>
      <w:proofErr w:type="spellEnd"/>
      <w:r>
        <w:t>;</w:t>
      </w:r>
    </w:p>
    <w:p w:rsidR="002F6CBE" w:rsidRDefault="002F6CBE" w:rsidP="002F6CBE">
      <w:r>
        <w:t xml:space="preserve">import </w:t>
      </w:r>
      <w:proofErr w:type="spellStart"/>
      <w:r>
        <w:t>java.io.IOException</w:t>
      </w:r>
      <w:proofErr w:type="spellEnd"/>
      <w:r>
        <w:t xml:space="preserve">; </w:t>
      </w:r>
    </w:p>
    <w:p w:rsidR="002F6CBE" w:rsidRDefault="002F6CBE" w:rsidP="002F6CBE">
      <w:r>
        <w:t xml:space="preserve">import </w:t>
      </w:r>
      <w:proofErr w:type="spellStart"/>
      <w:r>
        <w:t>javax.swing.JOptionPane</w:t>
      </w:r>
      <w:proofErr w:type="spellEnd"/>
      <w:r>
        <w:t>;</w:t>
      </w:r>
    </w:p>
    <w:p w:rsidR="002F6CBE" w:rsidRDefault="002F6CBE" w:rsidP="002F6CBE"/>
    <w:p w:rsidR="002F6CBE" w:rsidRDefault="002F6CBE" w:rsidP="002F6CBE">
      <w:r>
        <w:t xml:space="preserve">public class </w:t>
      </w:r>
      <w:proofErr w:type="spellStart"/>
      <w:r>
        <w:t>CreateData</w:t>
      </w:r>
      <w:proofErr w:type="spellEnd"/>
      <w:r>
        <w:t xml:space="preserve"> {</w:t>
      </w:r>
    </w:p>
    <w:p w:rsidR="002F6CBE" w:rsidRDefault="002F6CBE" w:rsidP="002F6CBE">
      <w:r>
        <w:t xml:space="preserve">public static void main(String[] </w:t>
      </w:r>
      <w:proofErr w:type="spellStart"/>
      <w:r>
        <w:t>args</w:t>
      </w:r>
      <w:proofErr w:type="spellEnd"/>
      <w:r>
        <w:t>)</w:t>
      </w:r>
    </w:p>
    <w:p w:rsidR="002F6CBE" w:rsidRDefault="002F6CBE" w:rsidP="002F6CBE">
      <w:r>
        <w:tab/>
        <w:t>{</w:t>
      </w:r>
    </w:p>
    <w:p w:rsidR="002F6CBE" w:rsidRDefault="002F6CBE" w:rsidP="002F6CBE">
      <w:r>
        <w:tab/>
      </w:r>
      <w:r>
        <w:tab/>
        <w:t xml:space="preserve">  new </w:t>
      </w:r>
      <w:proofErr w:type="spellStart"/>
      <w:r>
        <w:t>CreateData</w:t>
      </w:r>
      <w:proofErr w:type="spellEnd"/>
      <w:r>
        <w:t>();</w:t>
      </w:r>
      <w:r>
        <w:tab/>
      </w:r>
    </w:p>
    <w:p w:rsidR="002F6CBE" w:rsidRDefault="002F6CBE" w:rsidP="002F6CBE">
      <w:r>
        <w:tab/>
      </w:r>
      <w:r>
        <w:tab/>
        <w:t>}</w:t>
      </w:r>
    </w:p>
    <w:p w:rsidR="002F6CBE" w:rsidRDefault="002F6CBE" w:rsidP="002F6CBE">
      <w:r>
        <w:tab/>
      </w:r>
      <w:r>
        <w:tab/>
        <w:t xml:space="preserve">public </w:t>
      </w:r>
      <w:proofErr w:type="spellStart"/>
      <w:r>
        <w:t>CreateData</w:t>
      </w:r>
      <w:proofErr w:type="spellEnd"/>
      <w:r>
        <w:t>()</w:t>
      </w:r>
    </w:p>
    <w:p w:rsidR="002F6CBE" w:rsidRDefault="002F6CBE" w:rsidP="002F6CBE">
      <w:r>
        <w:tab/>
      </w:r>
      <w:r>
        <w:tab/>
        <w:t>{</w:t>
      </w:r>
    </w:p>
    <w:p w:rsidR="002F6CBE" w:rsidRDefault="002F6CBE" w:rsidP="002F6CBE">
      <w:r>
        <w:tab/>
      </w:r>
      <w:r>
        <w:tab/>
        <w:t xml:space="preserve">  </w:t>
      </w:r>
      <w:proofErr w:type="spellStart"/>
      <w:r>
        <w:t>int</w:t>
      </w:r>
      <w:proofErr w:type="spellEnd"/>
      <w:r>
        <w:t xml:space="preserve"> repeat = 1;</w:t>
      </w:r>
    </w:p>
    <w:p w:rsidR="002F6CBE" w:rsidRDefault="002F6CBE" w:rsidP="002F6CBE">
      <w:r>
        <w:tab/>
      </w:r>
      <w:r>
        <w:tab/>
        <w:t xml:space="preserve">  String answer;</w:t>
      </w:r>
    </w:p>
    <w:p w:rsidR="002F6CBE" w:rsidRDefault="002F6CBE" w:rsidP="002F6CBE">
      <w:r>
        <w:tab/>
      </w:r>
      <w:r>
        <w:tab/>
      </w:r>
      <w:r>
        <w:tab/>
      </w:r>
    </w:p>
    <w:p w:rsidR="002F6CBE" w:rsidRDefault="002F6CBE" w:rsidP="002F6CBE">
      <w:r>
        <w:lastRenderedPageBreak/>
        <w:tab/>
      </w:r>
      <w:r>
        <w:tab/>
        <w:t xml:space="preserve">  do </w:t>
      </w:r>
    </w:p>
    <w:p w:rsidR="002F6CBE" w:rsidRDefault="002F6CBE" w:rsidP="002F6CBE">
      <w:r>
        <w:tab/>
      </w:r>
      <w:r>
        <w:tab/>
        <w:t xml:space="preserve">  {</w:t>
      </w:r>
    </w:p>
    <w:p w:rsidR="002F6CBE" w:rsidRDefault="002F6CBE" w:rsidP="002F6CBE">
      <w:r>
        <w:tab/>
      </w:r>
      <w:r>
        <w:tab/>
        <w:t xml:space="preserve">    Write();</w:t>
      </w:r>
    </w:p>
    <w:p w:rsidR="002F6CBE" w:rsidRDefault="002F6CBE" w:rsidP="002F6CBE">
      <w:r>
        <w:tab/>
      </w:r>
      <w:r>
        <w:tab/>
        <w:t xml:space="preserve">    answer = </w:t>
      </w:r>
      <w:proofErr w:type="spellStart"/>
      <w:r>
        <w:t>JOptionPane.showInputDialog</w:t>
      </w:r>
      <w:proofErr w:type="spellEnd"/>
      <w:r>
        <w:t xml:space="preserve"> ("write payroll " + </w:t>
      </w:r>
    </w:p>
    <w:p w:rsidR="002F6CBE" w:rsidRDefault="002F6CBE" w:rsidP="002F6CBE">
      <w:r>
        <w:tab/>
      </w:r>
      <w:r>
        <w:tab/>
        <w:t xml:space="preserve">          "data?\n" + "enter 1 to continue or 0 to exit");</w:t>
      </w:r>
    </w:p>
    <w:p w:rsidR="002F6CBE" w:rsidRDefault="002F6CBE" w:rsidP="002F6CBE"/>
    <w:p w:rsidR="002F6CBE" w:rsidRDefault="002F6CBE" w:rsidP="002F6CBE">
      <w:r>
        <w:tab/>
      </w:r>
      <w:r>
        <w:tab/>
        <w:t xml:space="preserve">    repeat = </w:t>
      </w:r>
      <w:proofErr w:type="spellStart"/>
      <w:r>
        <w:t>Integer.parseInt</w:t>
      </w:r>
      <w:proofErr w:type="spellEnd"/>
      <w:r>
        <w:t>(answer);</w:t>
      </w:r>
    </w:p>
    <w:p w:rsidR="002F6CBE" w:rsidRDefault="002F6CBE" w:rsidP="002F6CBE"/>
    <w:p w:rsidR="002F6CBE" w:rsidRDefault="002F6CBE" w:rsidP="002F6CBE">
      <w:r>
        <w:tab/>
      </w:r>
      <w:r>
        <w:tab/>
        <w:t xml:space="preserve">  }while(repeat == 1);</w:t>
      </w:r>
    </w:p>
    <w:p w:rsidR="002F6CBE" w:rsidRDefault="002F6CBE" w:rsidP="002F6CBE">
      <w:r>
        <w:tab/>
      </w:r>
      <w:r>
        <w:tab/>
        <w:t xml:space="preserve">  </w:t>
      </w:r>
    </w:p>
    <w:p w:rsidR="002F6CBE" w:rsidRDefault="002F6CBE" w:rsidP="002F6CBE">
      <w:r>
        <w:tab/>
      </w:r>
      <w:r>
        <w:tab/>
        <w:t xml:space="preserve">  </w:t>
      </w:r>
      <w:proofErr w:type="spellStart"/>
      <w:r>
        <w:t>System.exit</w:t>
      </w:r>
      <w:proofErr w:type="spellEnd"/>
      <w:r>
        <w:t>(1);</w:t>
      </w:r>
    </w:p>
    <w:p w:rsidR="002F6CBE" w:rsidRDefault="002F6CBE" w:rsidP="002F6CBE">
      <w:r>
        <w:tab/>
      </w:r>
      <w:r>
        <w:tab/>
        <w:t>}</w:t>
      </w:r>
    </w:p>
    <w:p w:rsidR="002F6CBE" w:rsidRDefault="002F6CBE" w:rsidP="002F6CBE"/>
    <w:p w:rsidR="002F6CBE" w:rsidRDefault="002F6CBE" w:rsidP="002F6CBE">
      <w:r>
        <w:t>/*</w:t>
      </w:r>
    </w:p>
    <w:p w:rsidR="002F6CBE" w:rsidRDefault="002F6CBE" w:rsidP="002F6CBE">
      <w:r>
        <w:t xml:space="preserve"> * Method to write the data into the file</w:t>
      </w:r>
    </w:p>
    <w:p w:rsidR="002F6CBE" w:rsidRDefault="002F6CBE" w:rsidP="002F6CBE">
      <w:r>
        <w:t xml:space="preserve"> * This method validate each and every value and</w:t>
      </w:r>
    </w:p>
    <w:p w:rsidR="002F6CBE" w:rsidRDefault="002F6CBE" w:rsidP="002F6CBE">
      <w:r>
        <w:t xml:space="preserve"> * convert every string value to either </w:t>
      </w:r>
      <w:proofErr w:type="spellStart"/>
      <w:r>
        <w:t>integer,double</w:t>
      </w:r>
      <w:proofErr w:type="spellEnd"/>
    </w:p>
    <w:p w:rsidR="002F6CBE" w:rsidRDefault="002F6CBE" w:rsidP="002F6CBE">
      <w:r>
        <w:t xml:space="preserve"> * and  again convert it to String to write it in a file</w:t>
      </w:r>
    </w:p>
    <w:p w:rsidR="002F6CBE" w:rsidRDefault="002F6CBE" w:rsidP="002F6CBE">
      <w:r>
        <w:t xml:space="preserve"> */</w:t>
      </w:r>
    </w:p>
    <w:p w:rsidR="002F6CBE" w:rsidRDefault="002F6CBE" w:rsidP="002F6CBE">
      <w:r>
        <w:t>static void Write()</w:t>
      </w:r>
    </w:p>
    <w:p w:rsidR="002F6CBE" w:rsidRDefault="002F6CBE" w:rsidP="002F6CBE">
      <w:r>
        <w:t>{</w:t>
      </w:r>
    </w:p>
    <w:p w:rsidR="002F6CBE" w:rsidRDefault="002F6CBE" w:rsidP="002F6CBE">
      <w:r>
        <w:tab/>
        <w:t xml:space="preserve">try {  </w:t>
      </w:r>
    </w:p>
    <w:p w:rsidR="002F6CBE" w:rsidRDefault="002F6CBE" w:rsidP="002F6CBE">
      <w:r>
        <w:tab/>
        <w:t xml:space="preserve">      String </w:t>
      </w:r>
      <w:proofErr w:type="spellStart"/>
      <w:r>
        <w:t>firstLine</w:t>
      </w:r>
      <w:proofErr w:type="spellEnd"/>
      <w:r>
        <w:t xml:space="preserve">  = "",</w:t>
      </w:r>
    </w:p>
    <w:p w:rsidR="002F6CBE" w:rsidRDefault="002F6CBE" w:rsidP="002F6CBE">
      <w:r>
        <w:tab/>
        <w:t xml:space="preserve">    </w:t>
      </w:r>
      <w:r>
        <w:tab/>
      </w:r>
      <w:r>
        <w:tab/>
        <w:t xml:space="preserve"> </w:t>
      </w:r>
      <w:proofErr w:type="spellStart"/>
      <w:r>
        <w:t>secondLine</w:t>
      </w:r>
      <w:proofErr w:type="spellEnd"/>
      <w:r>
        <w:t xml:space="preserve"> = "",</w:t>
      </w:r>
    </w:p>
    <w:p w:rsidR="002F6CBE" w:rsidRDefault="002F6CBE" w:rsidP="002F6CBE">
      <w:r>
        <w:tab/>
        <w:t xml:space="preserve">    </w:t>
      </w:r>
      <w:r>
        <w:tab/>
      </w:r>
      <w:r>
        <w:tab/>
        <w:t xml:space="preserve"> </w:t>
      </w:r>
      <w:proofErr w:type="spellStart"/>
      <w:r>
        <w:t>thirdLine</w:t>
      </w:r>
      <w:proofErr w:type="spellEnd"/>
      <w:r>
        <w:t xml:space="preserve">  = "",</w:t>
      </w:r>
    </w:p>
    <w:p w:rsidR="002F6CBE" w:rsidRDefault="002F6CBE" w:rsidP="002F6CBE">
      <w:r>
        <w:tab/>
        <w:t xml:space="preserve">    </w:t>
      </w:r>
      <w:r>
        <w:tab/>
      </w:r>
      <w:r>
        <w:tab/>
        <w:t xml:space="preserve"> number     = "";</w:t>
      </w:r>
    </w:p>
    <w:p w:rsidR="002F6CBE" w:rsidRDefault="002F6CBE" w:rsidP="002F6CBE">
      <w:r>
        <w:lastRenderedPageBreak/>
        <w:tab/>
        <w:t xml:space="preserve">      Double hours = 0.0,</w:t>
      </w:r>
    </w:p>
    <w:p w:rsidR="002F6CBE" w:rsidRDefault="002F6CBE" w:rsidP="002F6CBE">
      <w:r>
        <w:tab/>
        <w:t xml:space="preserve">    </w:t>
      </w:r>
      <w:r>
        <w:tab/>
      </w:r>
      <w:r>
        <w:tab/>
        <w:t xml:space="preserve">  wage = 0.0;</w:t>
      </w:r>
    </w:p>
    <w:p w:rsidR="002F6CBE" w:rsidRDefault="002F6CBE" w:rsidP="002F6CBE">
      <w:r>
        <w:tab/>
        <w:t xml:space="preserve">      File check = new File("payroll.txt");  </w:t>
      </w:r>
    </w:p>
    <w:p w:rsidR="002F6CBE" w:rsidRDefault="002F6CBE" w:rsidP="002F6CBE">
      <w:r>
        <w:tab/>
        <w:t xml:space="preserve">      </w:t>
      </w:r>
      <w:proofErr w:type="spellStart"/>
      <w:r>
        <w:t>FileWriter</w:t>
      </w:r>
      <w:proofErr w:type="spellEnd"/>
      <w:r>
        <w:t xml:space="preserve"> file;</w:t>
      </w:r>
    </w:p>
    <w:p w:rsidR="002F6CBE" w:rsidRDefault="002F6CBE" w:rsidP="002F6CBE">
      <w:r>
        <w:tab/>
        <w:t xml:space="preserve">      if(</w:t>
      </w:r>
      <w:proofErr w:type="spellStart"/>
      <w:r>
        <w:t>check.exists</w:t>
      </w:r>
      <w:proofErr w:type="spellEnd"/>
      <w:r>
        <w:t xml:space="preserve">()) </w:t>
      </w:r>
    </w:p>
    <w:p w:rsidR="002F6CBE" w:rsidRDefault="002F6CBE" w:rsidP="002F6CBE">
      <w:r>
        <w:tab/>
        <w:t xml:space="preserve">        //allows appending of data to file</w:t>
      </w:r>
    </w:p>
    <w:p w:rsidR="002F6CBE" w:rsidRDefault="002F6CBE" w:rsidP="002F6CBE">
      <w:r>
        <w:tab/>
        <w:t xml:space="preserve">        file = new </w:t>
      </w:r>
      <w:proofErr w:type="spellStart"/>
      <w:r>
        <w:t>FileWriter</w:t>
      </w:r>
      <w:proofErr w:type="spellEnd"/>
      <w:r>
        <w:t>("payroll.txt", true);</w:t>
      </w:r>
    </w:p>
    <w:p w:rsidR="002F6CBE" w:rsidRDefault="002F6CBE" w:rsidP="002F6CBE">
      <w:r>
        <w:tab/>
        <w:t xml:space="preserve">      else</w:t>
      </w:r>
    </w:p>
    <w:p w:rsidR="002F6CBE" w:rsidRDefault="002F6CBE" w:rsidP="002F6CBE">
      <w:r>
        <w:tab/>
        <w:t xml:space="preserve">        file = new </w:t>
      </w:r>
      <w:proofErr w:type="spellStart"/>
      <w:r>
        <w:t>FileWriter</w:t>
      </w:r>
      <w:proofErr w:type="spellEnd"/>
      <w:r>
        <w:t xml:space="preserve">("payroll.txt"); </w:t>
      </w:r>
    </w:p>
    <w:p w:rsidR="002F6CBE" w:rsidRDefault="002F6CBE" w:rsidP="002F6CBE">
      <w:r>
        <w:tab/>
        <w:t xml:space="preserve">      </w:t>
      </w:r>
      <w:proofErr w:type="spellStart"/>
      <w:r>
        <w:t>BufferedWriter</w:t>
      </w:r>
      <w:proofErr w:type="spellEnd"/>
      <w:r>
        <w:t xml:space="preserve"> buffer = new </w:t>
      </w:r>
      <w:proofErr w:type="spellStart"/>
      <w:r>
        <w:t>BufferedWriter</w:t>
      </w:r>
      <w:proofErr w:type="spellEnd"/>
      <w:r>
        <w:t>(file);</w:t>
      </w:r>
    </w:p>
    <w:p w:rsidR="002F6CBE" w:rsidRDefault="002F6CBE" w:rsidP="002F6CBE">
      <w:r>
        <w:tab/>
        <w:t xml:space="preserve">      </w:t>
      </w:r>
      <w:proofErr w:type="spellStart"/>
      <w:r>
        <w:t>int</w:t>
      </w:r>
      <w:proofErr w:type="spellEnd"/>
      <w:r>
        <w:t xml:space="preserve"> size = 0, count = 1;</w:t>
      </w:r>
    </w:p>
    <w:p w:rsidR="002F6CBE" w:rsidRDefault="002F6CBE" w:rsidP="002F6CBE">
      <w:r>
        <w:tab/>
        <w:t xml:space="preserve">      </w:t>
      </w:r>
    </w:p>
    <w:p w:rsidR="002F6CBE" w:rsidRDefault="002F6CBE" w:rsidP="002F6CBE">
      <w:r>
        <w:tab/>
        <w:t xml:space="preserve">      number = </w:t>
      </w:r>
      <w:proofErr w:type="spellStart"/>
      <w:r>
        <w:t>JOptionPane.showInputDialog</w:t>
      </w:r>
      <w:proofErr w:type="spellEnd"/>
      <w:r>
        <w:t>(</w:t>
      </w:r>
      <w:proofErr w:type="spellStart"/>
      <w:r>
        <w:t>null,"how</w:t>
      </w:r>
      <w:proofErr w:type="spellEnd"/>
      <w:r>
        <w:t xml:space="preserve"> many records?");</w:t>
      </w:r>
    </w:p>
    <w:p w:rsidR="002F6CBE" w:rsidRDefault="002F6CBE" w:rsidP="002F6CBE">
      <w:r>
        <w:tab/>
        <w:t xml:space="preserve">      //Check for null and blank value of number of records</w:t>
      </w:r>
    </w:p>
    <w:p w:rsidR="002F6CBE" w:rsidRDefault="002F6CBE" w:rsidP="002F6CBE">
      <w:r>
        <w:tab/>
        <w:t xml:space="preserve">      if(number == null)</w:t>
      </w:r>
    </w:p>
    <w:p w:rsidR="002F6CBE" w:rsidRDefault="002F6CBE" w:rsidP="002F6CBE">
      <w:r>
        <w:tab/>
        <w:t xml:space="preserve">      {</w:t>
      </w:r>
    </w:p>
    <w:p w:rsidR="002F6CBE" w:rsidRDefault="002F6CBE" w:rsidP="002F6CBE">
      <w:r>
        <w:tab/>
        <w:t xml:space="preserve">    </w:t>
      </w:r>
      <w:r>
        <w:tab/>
        <w:t xml:space="preserve">  </w:t>
      </w:r>
      <w:proofErr w:type="spellStart"/>
      <w:r>
        <w:t>System.exit</w:t>
      </w:r>
      <w:proofErr w:type="spellEnd"/>
      <w:r>
        <w:t>(0);</w:t>
      </w:r>
    </w:p>
    <w:p w:rsidR="002F6CBE" w:rsidRDefault="002F6CBE" w:rsidP="002F6CBE">
      <w:r>
        <w:tab/>
        <w:t xml:space="preserve">      }</w:t>
      </w:r>
    </w:p>
    <w:p w:rsidR="002F6CBE" w:rsidRDefault="002F6CBE" w:rsidP="002F6CBE">
      <w:r>
        <w:tab/>
        <w:t xml:space="preserve">      else if( </w:t>
      </w:r>
      <w:proofErr w:type="spellStart"/>
      <w:r>
        <w:t>number.equalsIgnoreCase</w:t>
      </w:r>
      <w:proofErr w:type="spellEnd"/>
      <w:r>
        <w:t>(""));</w:t>
      </w:r>
    </w:p>
    <w:p w:rsidR="002F6CBE" w:rsidRDefault="002F6CBE" w:rsidP="002F6CBE">
      <w:r>
        <w:tab/>
        <w:t xml:space="preserve">      {</w:t>
      </w:r>
    </w:p>
    <w:p w:rsidR="002F6CBE" w:rsidRDefault="002F6CBE" w:rsidP="002F6CBE">
      <w:r>
        <w:tab/>
        <w:t xml:space="preserve">    </w:t>
      </w:r>
      <w:r>
        <w:tab/>
        <w:t xml:space="preserve">  while(</w:t>
      </w:r>
      <w:proofErr w:type="spellStart"/>
      <w:r>
        <w:t>number.equalsIgnoreCase</w:t>
      </w:r>
      <w:proofErr w:type="spellEnd"/>
      <w:r>
        <w:t>(""))</w:t>
      </w:r>
    </w:p>
    <w:p w:rsidR="002F6CBE" w:rsidRDefault="002F6CBE" w:rsidP="002F6CBE">
      <w:r>
        <w:tab/>
      </w:r>
      <w:r>
        <w:tab/>
        <w:t xml:space="preserve">      {</w:t>
      </w:r>
    </w:p>
    <w:p w:rsidR="002F6CBE" w:rsidRDefault="002F6CBE" w:rsidP="002F6CBE">
      <w:r>
        <w:tab/>
      </w:r>
      <w:r>
        <w:tab/>
        <w:t xml:space="preserve">   number = </w:t>
      </w:r>
      <w:proofErr w:type="spellStart"/>
      <w:r>
        <w:t>JOptionPane.showInputDialog</w:t>
      </w:r>
      <w:proofErr w:type="spellEnd"/>
      <w:r>
        <w:t>(</w:t>
      </w:r>
      <w:proofErr w:type="spellStart"/>
      <w:r>
        <w:t>null,"how</w:t>
      </w:r>
      <w:proofErr w:type="spellEnd"/>
      <w:r>
        <w:t xml:space="preserve"> many records?");</w:t>
      </w:r>
    </w:p>
    <w:p w:rsidR="002F6CBE" w:rsidRDefault="002F6CBE" w:rsidP="002F6CBE">
      <w:r>
        <w:tab/>
      </w:r>
      <w:r>
        <w:tab/>
        <w:t xml:space="preserve">       if(number == null)</w:t>
      </w:r>
    </w:p>
    <w:p w:rsidR="002F6CBE" w:rsidRDefault="002F6CBE" w:rsidP="002F6CBE">
      <w:r>
        <w:tab/>
      </w:r>
      <w:r>
        <w:tab/>
        <w:t xml:space="preserve">       {</w:t>
      </w:r>
    </w:p>
    <w:p w:rsidR="002F6CBE" w:rsidRDefault="002F6CBE" w:rsidP="002F6CBE">
      <w:r>
        <w:tab/>
      </w:r>
      <w:r>
        <w:tab/>
        <w:t xml:space="preserve">    </w:t>
      </w:r>
      <w:r>
        <w:tab/>
        <w:t xml:space="preserve">   </w:t>
      </w:r>
      <w:proofErr w:type="spellStart"/>
      <w:r>
        <w:t>System.exit</w:t>
      </w:r>
      <w:proofErr w:type="spellEnd"/>
      <w:r>
        <w:t>(0);</w:t>
      </w:r>
    </w:p>
    <w:p w:rsidR="002F6CBE" w:rsidRDefault="002F6CBE" w:rsidP="002F6CBE">
      <w:r>
        <w:lastRenderedPageBreak/>
        <w:tab/>
      </w:r>
      <w:r>
        <w:tab/>
        <w:t xml:space="preserve">       }</w:t>
      </w:r>
    </w:p>
    <w:p w:rsidR="002F6CBE" w:rsidRDefault="002F6CBE" w:rsidP="002F6CBE">
      <w:r>
        <w:tab/>
      </w:r>
      <w:r>
        <w:tab/>
        <w:t xml:space="preserve">      }</w:t>
      </w:r>
    </w:p>
    <w:p w:rsidR="002F6CBE" w:rsidRDefault="002F6CBE" w:rsidP="002F6CBE">
      <w:r>
        <w:tab/>
      </w:r>
      <w:r>
        <w:tab/>
        <w:t xml:space="preserve">      </w:t>
      </w:r>
    </w:p>
    <w:p w:rsidR="002F6CBE" w:rsidRDefault="002F6CBE" w:rsidP="002F6CBE">
      <w:r>
        <w:tab/>
        <w:t xml:space="preserve">      }</w:t>
      </w:r>
    </w:p>
    <w:p w:rsidR="002F6CBE" w:rsidRDefault="002F6CBE" w:rsidP="002F6CBE">
      <w:r>
        <w:tab/>
        <w:t xml:space="preserve">      //Check for string value in number of records</w:t>
      </w:r>
    </w:p>
    <w:p w:rsidR="002F6CBE" w:rsidRDefault="002F6CBE" w:rsidP="002F6CBE">
      <w:r>
        <w:tab/>
        <w:t xml:space="preserve">      String </w:t>
      </w:r>
      <w:proofErr w:type="spellStart"/>
      <w:r>
        <w:t>errorMessage</w:t>
      </w:r>
      <w:proofErr w:type="spellEnd"/>
      <w:r>
        <w:t xml:space="preserve"> = "";</w:t>
      </w:r>
    </w:p>
    <w:p w:rsidR="002F6CBE" w:rsidRDefault="002F6CBE" w:rsidP="002F6CBE">
      <w:r>
        <w:tab/>
        <w:t xml:space="preserve">      do</w:t>
      </w:r>
    </w:p>
    <w:p w:rsidR="002F6CBE" w:rsidRDefault="002F6CBE" w:rsidP="002F6CBE">
      <w:r>
        <w:tab/>
        <w:t xml:space="preserve">      {</w:t>
      </w:r>
    </w:p>
    <w:p w:rsidR="002F6CBE" w:rsidRDefault="002F6CBE" w:rsidP="002F6CBE">
      <w:r>
        <w:tab/>
        <w:t xml:space="preserve">    </w:t>
      </w:r>
      <w:r>
        <w:tab/>
        <w:t xml:space="preserve">  try</w:t>
      </w:r>
    </w:p>
    <w:p w:rsidR="002F6CBE" w:rsidRDefault="002F6CBE" w:rsidP="002F6CBE">
      <w:r>
        <w:tab/>
      </w:r>
      <w:r>
        <w:tab/>
        <w:t xml:space="preserve">      {</w:t>
      </w:r>
    </w:p>
    <w:p w:rsidR="002F6CBE" w:rsidRDefault="002F6CBE" w:rsidP="002F6CBE">
      <w:r>
        <w:tab/>
      </w:r>
      <w:r>
        <w:tab/>
        <w:t xml:space="preserve">    </w:t>
      </w:r>
      <w:r>
        <w:tab/>
        <w:t xml:space="preserve">  size = </w:t>
      </w:r>
      <w:proofErr w:type="spellStart"/>
      <w:r>
        <w:t>Math.abs</w:t>
      </w:r>
      <w:proofErr w:type="spellEnd"/>
      <w:r>
        <w:t>(</w:t>
      </w:r>
      <w:proofErr w:type="spellStart"/>
      <w:r>
        <w:t>Integer.parseInt</w:t>
      </w:r>
      <w:proofErr w:type="spellEnd"/>
      <w:r>
        <w:t>(number));</w:t>
      </w:r>
    </w:p>
    <w:p w:rsidR="002F6CBE" w:rsidRDefault="002F6CBE" w:rsidP="002F6CBE">
      <w:r>
        <w:tab/>
      </w:r>
      <w:r>
        <w:tab/>
        <w:t xml:space="preserve">    </w:t>
      </w:r>
      <w:r>
        <w:tab/>
        <w:t xml:space="preserve">  break;</w:t>
      </w:r>
    </w:p>
    <w:p w:rsidR="002F6CBE" w:rsidRDefault="002F6CBE" w:rsidP="002F6CBE">
      <w:r>
        <w:tab/>
      </w:r>
      <w:r>
        <w:tab/>
        <w:t xml:space="preserve">      }</w:t>
      </w:r>
    </w:p>
    <w:p w:rsidR="002F6CBE" w:rsidRDefault="002F6CBE" w:rsidP="002F6CBE">
      <w:r>
        <w:tab/>
      </w:r>
      <w:r>
        <w:tab/>
        <w:t xml:space="preserve">      catch(</w:t>
      </w:r>
      <w:proofErr w:type="spellStart"/>
      <w:r>
        <w:t>NumberFormatException</w:t>
      </w:r>
      <w:proofErr w:type="spellEnd"/>
      <w:r>
        <w:t xml:space="preserve"> e)</w:t>
      </w:r>
    </w:p>
    <w:p w:rsidR="002F6CBE" w:rsidRDefault="002F6CBE" w:rsidP="002F6CBE">
      <w:r>
        <w:tab/>
      </w:r>
      <w:r>
        <w:tab/>
        <w:t xml:space="preserve">      {</w:t>
      </w:r>
    </w:p>
    <w:p w:rsidR="002F6CBE" w:rsidRDefault="002F6CBE" w:rsidP="002F6CBE">
      <w:r>
        <w:tab/>
      </w:r>
      <w:r>
        <w:tab/>
        <w:t xml:space="preserve">   number = </w:t>
      </w:r>
      <w:proofErr w:type="spellStart"/>
      <w:r>
        <w:t>JOptionPane.showInputDialog</w:t>
      </w:r>
      <w:proofErr w:type="spellEnd"/>
      <w:r>
        <w:t>(</w:t>
      </w:r>
      <w:proofErr w:type="spellStart"/>
      <w:r>
        <w:t>null,"how</w:t>
      </w:r>
      <w:proofErr w:type="spellEnd"/>
      <w:r>
        <w:t xml:space="preserve"> many records?");</w:t>
      </w:r>
    </w:p>
    <w:p w:rsidR="002F6CBE" w:rsidRDefault="002F6CBE" w:rsidP="002F6CBE">
      <w:r>
        <w:tab/>
      </w:r>
      <w:r>
        <w:tab/>
        <w:t xml:space="preserve">    </w:t>
      </w:r>
      <w:r>
        <w:tab/>
        <w:t xml:space="preserve">  if(number == null)</w:t>
      </w:r>
    </w:p>
    <w:p w:rsidR="002F6CBE" w:rsidRDefault="002F6CBE" w:rsidP="002F6CBE">
      <w:r>
        <w:tab/>
      </w:r>
      <w:r>
        <w:tab/>
        <w:t xml:space="preserve">    </w:t>
      </w:r>
      <w:r>
        <w:tab/>
        <w:t xml:space="preserve">  {</w:t>
      </w:r>
    </w:p>
    <w:p w:rsidR="002F6CBE" w:rsidRDefault="002F6CBE" w:rsidP="002F6CBE">
      <w:r>
        <w:tab/>
      </w:r>
      <w:r>
        <w:tab/>
        <w:t xml:space="preserve">    </w:t>
      </w:r>
      <w:r>
        <w:tab/>
      </w:r>
      <w:r>
        <w:tab/>
        <w:t xml:space="preserve">  </w:t>
      </w:r>
      <w:proofErr w:type="spellStart"/>
      <w:r>
        <w:t>System.exit</w:t>
      </w:r>
      <w:proofErr w:type="spellEnd"/>
      <w:r>
        <w:t>(0);</w:t>
      </w:r>
    </w:p>
    <w:p w:rsidR="002F6CBE" w:rsidRDefault="002F6CBE" w:rsidP="002F6CBE">
      <w:r>
        <w:tab/>
      </w:r>
      <w:r>
        <w:tab/>
        <w:t xml:space="preserve">    </w:t>
      </w:r>
      <w:r>
        <w:tab/>
        <w:t xml:space="preserve">  }</w:t>
      </w:r>
    </w:p>
    <w:p w:rsidR="002F6CBE" w:rsidRDefault="002F6CBE" w:rsidP="002F6CBE">
      <w:r>
        <w:tab/>
      </w:r>
      <w:r>
        <w:tab/>
        <w:t xml:space="preserve">    </w:t>
      </w:r>
      <w:r>
        <w:tab/>
        <w:t xml:space="preserve">  </w:t>
      </w:r>
      <w:proofErr w:type="spellStart"/>
      <w:r>
        <w:t>errorMessage</w:t>
      </w:r>
      <w:proofErr w:type="spellEnd"/>
      <w:r>
        <w:t xml:space="preserve"> = "Error";</w:t>
      </w:r>
    </w:p>
    <w:p w:rsidR="002F6CBE" w:rsidRDefault="002F6CBE" w:rsidP="002F6CBE">
      <w:r>
        <w:tab/>
      </w:r>
      <w:r>
        <w:tab/>
        <w:t xml:space="preserve">      }</w:t>
      </w:r>
    </w:p>
    <w:p w:rsidR="002F6CBE" w:rsidRDefault="002F6CBE" w:rsidP="002F6CBE">
      <w:r>
        <w:tab/>
        <w:t xml:space="preserve">      }while (!</w:t>
      </w:r>
      <w:proofErr w:type="spellStart"/>
      <w:r>
        <w:t>errorMessage.isEmpty</w:t>
      </w:r>
      <w:proofErr w:type="spellEnd"/>
      <w:r>
        <w:t>());</w:t>
      </w:r>
    </w:p>
    <w:p w:rsidR="002F6CBE" w:rsidRDefault="002F6CBE" w:rsidP="002F6CBE">
      <w:r>
        <w:tab/>
        <w:t xml:space="preserve">     </w:t>
      </w:r>
    </w:p>
    <w:p w:rsidR="002F6CBE" w:rsidRDefault="002F6CBE" w:rsidP="002F6CBE">
      <w:r>
        <w:tab/>
        <w:t xml:space="preserve">      // Check for null and blank value for name</w:t>
      </w:r>
    </w:p>
    <w:p w:rsidR="002F6CBE" w:rsidRDefault="002F6CBE" w:rsidP="002F6CBE">
      <w:r>
        <w:tab/>
        <w:t xml:space="preserve">       do </w:t>
      </w:r>
    </w:p>
    <w:p w:rsidR="002F6CBE" w:rsidRDefault="002F6CBE" w:rsidP="002F6CBE">
      <w:r>
        <w:lastRenderedPageBreak/>
        <w:tab/>
        <w:t xml:space="preserve">       {</w:t>
      </w:r>
    </w:p>
    <w:p w:rsidR="002F6CBE" w:rsidRDefault="002F6CBE" w:rsidP="002F6CBE">
      <w:r>
        <w:tab/>
      </w:r>
      <w:r>
        <w:tab/>
        <w:t xml:space="preserve">      </w:t>
      </w:r>
      <w:proofErr w:type="spellStart"/>
      <w:r>
        <w:t>firstLine</w:t>
      </w:r>
      <w:proofErr w:type="spellEnd"/>
      <w:r>
        <w:t xml:space="preserve"> = </w:t>
      </w:r>
      <w:proofErr w:type="spellStart"/>
      <w:r>
        <w:t>JOptionPane.showInputDialog</w:t>
      </w:r>
      <w:proofErr w:type="spellEnd"/>
      <w:r>
        <w:t>(</w:t>
      </w:r>
      <w:proofErr w:type="spellStart"/>
      <w:r>
        <w:t>null,"Enter</w:t>
      </w:r>
      <w:proofErr w:type="spellEnd"/>
      <w:r>
        <w:t xml:space="preserve"> name");</w:t>
      </w:r>
    </w:p>
    <w:p w:rsidR="002F6CBE" w:rsidRDefault="002F6CBE" w:rsidP="002F6CBE">
      <w:r>
        <w:tab/>
      </w:r>
      <w:r>
        <w:tab/>
        <w:t xml:space="preserve">         </w:t>
      </w:r>
    </w:p>
    <w:p w:rsidR="002F6CBE" w:rsidRDefault="002F6CBE" w:rsidP="002F6CBE">
      <w:r>
        <w:tab/>
      </w:r>
      <w:r>
        <w:tab/>
        <w:t xml:space="preserve">         if(</w:t>
      </w:r>
      <w:proofErr w:type="spellStart"/>
      <w:r>
        <w:t>firstLine</w:t>
      </w:r>
      <w:proofErr w:type="spellEnd"/>
      <w:r>
        <w:t xml:space="preserve"> == null)</w:t>
      </w:r>
    </w:p>
    <w:p w:rsidR="002F6CBE" w:rsidRDefault="002F6CBE" w:rsidP="002F6CBE">
      <w:r>
        <w:tab/>
      </w:r>
      <w:r>
        <w:tab/>
      </w:r>
      <w:r>
        <w:tab/>
        <w:t xml:space="preserve">      {</w:t>
      </w:r>
    </w:p>
    <w:p w:rsidR="002F6CBE" w:rsidRDefault="002F6CBE" w:rsidP="002F6CBE">
      <w:r>
        <w:tab/>
      </w:r>
      <w:r>
        <w:tab/>
      </w:r>
      <w:r>
        <w:tab/>
        <w:t xml:space="preserve">    </w:t>
      </w:r>
      <w:r>
        <w:tab/>
        <w:t xml:space="preserve">  </w:t>
      </w:r>
      <w:proofErr w:type="spellStart"/>
      <w:r>
        <w:t>System.exit</w:t>
      </w:r>
      <w:proofErr w:type="spellEnd"/>
      <w:r>
        <w:t>(0);</w:t>
      </w:r>
    </w:p>
    <w:p w:rsidR="002F6CBE" w:rsidRDefault="002F6CBE" w:rsidP="002F6CBE">
      <w:r>
        <w:tab/>
      </w:r>
      <w:r>
        <w:tab/>
      </w:r>
      <w:r>
        <w:tab/>
        <w:t xml:space="preserve">      }</w:t>
      </w:r>
    </w:p>
    <w:p w:rsidR="002F6CBE" w:rsidRDefault="002F6CBE" w:rsidP="002F6CBE">
      <w:r>
        <w:tab/>
      </w:r>
      <w:r>
        <w:tab/>
      </w:r>
      <w:r>
        <w:tab/>
        <w:t xml:space="preserve">      else if( </w:t>
      </w:r>
      <w:proofErr w:type="spellStart"/>
      <w:r>
        <w:t>firstLine.equalsIgnoreCase</w:t>
      </w:r>
      <w:proofErr w:type="spellEnd"/>
      <w:r>
        <w:t>(""));</w:t>
      </w:r>
    </w:p>
    <w:p w:rsidR="002F6CBE" w:rsidRDefault="002F6CBE" w:rsidP="002F6CBE">
      <w:r>
        <w:tab/>
      </w:r>
      <w:r>
        <w:tab/>
      </w:r>
      <w:r>
        <w:tab/>
        <w:t xml:space="preserve">      {</w:t>
      </w:r>
    </w:p>
    <w:p w:rsidR="002F6CBE" w:rsidRDefault="002F6CBE" w:rsidP="002F6CBE">
      <w:r>
        <w:tab/>
      </w:r>
      <w:r>
        <w:tab/>
      </w:r>
      <w:r>
        <w:tab/>
        <w:t xml:space="preserve">    </w:t>
      </w:r>
      <w:r>
        <w:tab/>
        <w:t xml:space="preserve">  while(</w:t>
      </w:r>
      <w:proofErr w:type="spellStart"/>
      <w:r>
        <w:t>firstLine.equalsIgnoreCase</w:t>
      </w:r>
      <w:proofErr w:type="spellEnd"/>
      <w:r>
        <w:t>(""))</w:t>
      </w:r>
    </w:p>
    <w:p w:rsidR="002F6CBE" w:rsidRDefault="002F6CBE" w:rsidP="002F6CBE">
      <w:r>
        <w:tab/>
      </w:r>
      <w:r>
        <w:tab/>
      </w:r>
      <w:r>
        <w:tab/>
      </w:r>
      <w:r>
        <w:tab/>
        <w:t xml:space="preserve">      {</w:t>
      </w:r>
    </w:p>
    <w:p w:rsidR="002F6CBE" w:rsidRDefault="002F6CBE" w:rsidP="002F6CBE">
      <w:r>
        <w:tab/>
      </w:r>
      <w:r>
        <w:tab/>
      </w:r>
      <w:r>
        <w:tab/>
        <w:t xml:space="preserve"> </w:t>
      </w:r>
      <w:proofErr w:type="spellStart"/>
      <w:r>
        <w:t>firstLine</w:t>
      </w:r>
      <w:proofErr w:type="spellEnd"/>
      <w:r>
        <w:t xml:space="preserve"> = </w:t>
      </w:r>
      <w:proofErr w:type="spellStart"/>
      <w:r>
        <w:t>JOptionPane.showInputDialog</w:t>
      </w:r>
      <w:proofErr w:type="spellEnd"/>
      <w:r>
        <w:t>(</w:t>
      </w:r>
      <w:proofErr w:type="spellStart"/>
      <w:r>
        <w:t>null,"Enter</w:t>
      </w:r>
      <w:proofErr w:type="spellEnd"/>
      <w:r>
        <w:t xml:space="preserve"> name");</w:t>
      </w:r>
    </w:p>
    <w:p w:rsidR="002F6CBE" w:rsidRDefault="002F6CBE" w:rsidP="002F6CBE">
      <w:r>
        <w:tab/>
      </w:r>
      <w:r>
        <w:tab/>
      </w:r>
      <w:r>
        <w:tab/>
      </w:r>
      <w:r>
        <w:tab/>
        <w:t xml:space="preserve">       if(</w:t>
      </w:r>
      <w:proofErr w:type="spellStart"/>
      <w:r>
        <w:t>firstLine</w:t>
      </w:r>
      <w:proofErr w:type="spellEnd"/>
      <w:r>
        <w:t xml:space="preserve"> == null)</w:t>
      </w:r>
    </w:p>
    <w:p w:rsidR="002F6CBE" w:rsidRDefault="002F6CBE" w:rsidP="002F6CBE">
      <w:r>
        <w:tab/>
      </w:r>
      <w:r>
        <w:tab/>
      </w:r>
      <w:r>
        <w:tab/>
      </w:r>
      <w:r>
        <w:tab/>
        <w:t xml:space="preserve">       {</w:t>
      </w:r>
    </w:p>
    <w:p w:rsidR="002F6CBE" w:rsidRDefault="002F6CBE" w:rsidP="002F6CBE">
      <w:r>
        <w:tab/>
      </w:r>
      <w:r>
        <w:tab/>
      </w:r>
      <w:r>
        <w:tab/>
      </w:r>
      <w:r>
        <w:tab/>
        <w:t xml:space="preserve">    </w:t>
      </w:r>
      <w:r>
        <w:tab/>
        <w:t xml:space="preserve">   </w:t>
      </w:r>
      <w:proofErr w:type="spellStart"/>
      <w:r>
        <w:t>System.exit</w:t>
      </w:r>
      <w:proofErr w:type="spellEnd"/>
      <w:r>
        <w:t>(0);</w:t>
      </w:r>
    </w:p>
    <w:p w:rsidR="002F6CBE" w:rsidRDefault="002F6CBE" w:rsidP="002F6CBE">
      <w:r>
        <w:tab/>
      </w:r>
      <w:r>
        <w:tab/>
      </w:r>
      <w:r>
        <w:tab/>
      </w:r>
      <w:r>
        <w:tab/>
        <w:t xml:space="preserve">       }</w:t>
      </w:r>
    </w:p>
    <w:p w:rsidR="002F6CBE" w:rsidRDefault="002F6CBE" w:rsidP="002F6CBE">
      <w:r>
        <w:tab/>
      </w:r>
      <w:r>
        <w:tab/>
      </w:r>
      <w:r>
        <w:tab/>
      </w:r>
      <w:r>
        <w:tab/>
        <w:t xml:space="preserve">      }</w:t>
      </w:r>
    </w:p>
    <w:p w:rsidR="002F6CBE" w:rsidRDefault="002F6CBE" w:rsidP="002F6CBE">
      <w:r>
        <w:tab/>
      </w:r>
      <w:r>
        <w:tab/>
      </w:r>
      <w:r>
        <w:tab/>
      </w:r>
      <w:r>
        <w:tab/>
        <w:t xml:space="preserve">      </w:t>
      </w:r>
    </w:p>
    <w:p w:rsidR="002F6CBE" w:rsidRDefault="002F6CBE" w:rsidP="002F6CBE">
      <w:r>
        <w:tab/>
      </w:r>
      <w:r>
        <w:tab/>
      </w:r>
      <w:r>
        <w:tab/>
        <w:t xml:space="preserve">      }</w:t>
      </w:r>
    </w:p>
    <w:p w:rsidR="002F6CBE" w:rsidRDefault="002F6CBE" w:rsidP="002F6CBE">
      <w:r>
        <w:tab/>
      </w:r>
      <w:r>
        <w:tab/>
        <w:t xml:space="preserve">    </w:t>
      </w:r>
      <w:r>
        <w:tab/>
        <w:t>//Check for null value of hours</w:t>
      </w:r>
    </w:p>
    <w:p w:rsidR="002F6CBE" w:rsidRDefault="002F6CBE" w:rsidP="002F6CBE">
      <w:r>
        <w:tab/>
      </w:r>
      <w:r>
        <w:tab/>
        <w:t xml:space="preserve">    </w:t>
      </w:r>
      <w:proofErr w:type="spellStart"/>
      <w:r>
        <w:t>secondLine</w:t>
      </w:r>
      <w:proofErr w:type="spellEnd"/>
      <w:r>
        <w:t xml:space="preserve"> = </w:t>
      </w:r>
      <w:proofErr w:type="spellStart"/>
      <w:r>
        <w:t>JOptionPane.showInputDialog</w:t>
      </w:r>
      <w:proofErr w:type="spellEnd"/>
      <w:r>
        <w:t>(</w:t>
      </w:r>
      <w:proofErr w:type="spellStart"/>
      <w:r>
        <w:t>null,"Enter</w:t>
      </w:r>
      <w:proofErr w:type="spellEnd"/>
      <w:r>
        <w:t xml:space="preserve"> hours");</w:t>
      </w:r>
    </w:p>
    <w:p w:rsidR="002F6CBE" w:rsidRDefault="002F6CBE" w:rsidP="002F6CBE">
      <w:r>
        <w:tab/>
      </w:r>
      <w:r>
        <w:tab/>
        <w:t xml:space="preserve">    </w:t>
      </w:r>
      <w:r>
        <w:tab/>
      </w:r>
      <w:r>
        <w:tab/>
        <w:t>if(</w:t>
      </w:r>
      <w:proofErr w:type="spellStart"/>
      <w:r>
        <w:t>secondLine</w:t>
      </w:r>
      <w:proofErr w:type="spellEnd"/>
      <w:r>
        <w:t xml:space="preserve"> == null)</w:t>
      </w:r>
    </w:p>
    <w:p w:rsidR="002F6CBE" w:rsidRDefault="002F6CBE" w:rsidP="002F6CBE">
      <w:r>
        <w:tab/>
      </w:r>
      <w:r>
        <w:tab/>
      </w:r>
      <w:r>
        <w:tab/>
      </w:r>
      <w:r>
        <w:tab/>
        <w:t xml:space="preserve">      {</w:t>
      </w:r>
    </w:p>
    <w:p w:rsidR="002F6CBE" w:rsidRDefault="002F6CBE" w:rsidP="002F6CBE">
      <w:r>
        <w:tab/>
      </w:r>
      <w:r>
        <w:tab/>
      </w:r>
      <w:r>
        <w:tab/>
      </w:r>
      <w:r>
        <w:tab/>
        <w:t xml:space="preserve">    </w:t>
      </w:r>
      <w:r>
        <w:tab/>
        <w:t xml:space="preserve">  </w:t>
      </w:r>
      <w:proofErr w:type="spellStart"/>
      <w:r>
        <w:t>System.exit</w:t>
      </w:r>
      <w:proofErr w:type="spellEnd"/>
      <w:r>
        <w:t>(0);</w:t>
      </w:r>
    </w:p>
    <w:p w:rsidR="002F6CBE" w:rsidRDefault="002F6CBE" w:rsidP="002F6CBE">
      <w:r>
        <w:tab/>
      </w:r>
      <w:r>
        <w:tab/>
      </w:r>
      <w:r>
        <w:tab/>
      </w:r>
      <w:r>
        <w:tab/>
        <w:t xml:space="preserve">      }</w:t>
      </w:r>
    </w:p>
    <w:p w:rsidR="002F6CBE" w:rsidRDefault="002F6CBE" w:rsidP="002F6CBE">
      <w:r>
        <w:tab/>
      </w:r>
      <w:r>
        <w:tab/>
      </w:r>
      <w:r>
        <w:tab/>
      </w:r>
      <w:r>
        <w:tab/>
        <w:t xml:space="preserve">      else if( </w:t>
      </w:r>
      <w:proofErr w:type="spellStart"/>
      <w:r>
        <w:t>secondLine.equalsIgnoreCase</w:t>
      </w:r>
      <w:proofErr w:type="spellEnd"/>
      <w:r>
        <w:t>(""));</w:t>
      </w:r>
    </w:p>
    <w:p w:rsidR="002F6CBE" w:rsidRDefault="002F6CBE" w:rsidP="002F6CBE">
      <w:r>
        <w:lastRenderedPageBreak/>
        <w:tab/>
      </w:r>
      <w:r>
        <w:tab/>
      </w:r>
      <w:r>
        <w:tab/>
      </w:r>
      <w:r>
        <w:tab/>
        <w:t xml:space="preserve">      {</w:t>
      </w:r>
    </w:p>
    <w:p w:rsidR="002F6CBE" w:rsidRDefault="002F6CBE" w:rsidP="002F6CBE">
      <w:r>
        <w:tab/>
      </w:r>
      <w:r>
        <w:tab/>
      </w:r>
      <w:r>
        <w:tab/>
      </w:r>
      <w:r>
        <w:tab/>
        <w:t xml:space="preserve">    </w:t>
      </w:r>
      <w:r>
        <w:tab/>
        <w:t xml:space="preserve">  while(</w:t>
      </w:r>
      <w:proofErr w:type="spellStart"/>
      <w:r>
        <w:t>secondLine.equalsIgnoreCase</w:t>
      </w:r>
      <w:proofErr w:type="spellEnd"/>
      <w:r>
        <w:t>(""))</w:t>
      </w:r>
    </w:p>
    <w:p w:rsidR="002F6CBE" w:rsidRDefault="002F6CBE" w:rsidP="002F6CBE">
      <w:r>
        <w:tab/>
      </w:r>
      <w:r>
        <w:tab/>
      </w:r>
      <w:r>
        <w:tab/>
      </w:r>
      <w:r>
        <w:tab/>
      </w:r>
      <w:r>
        <w:tab/>
        <w:t xml:space="preserve">      {</w:t>
      </w:r>
    </w:p>
    <w:p w:rsidR="002F6CBE" w:rsidRDefault="002F6CBE" w:rsidP="002F6CBE">
      <w:r>
        <w:tab/>
      </w:r>
      <w:r>
        <w:tab/>
      </w:r>
      <w:proofErr w:type="spellStart"/>
      <w:r>
        <w:t>secondLine</w:t>
      </w:r>
      <w:proofErr w:type="spellEnd"/>
      <w:r>
        <w:t xml:space="preserve"> = </w:t>
      </w:r>
      <w:proofErr w:type="spellStart"/>
      <w:r>
        <w:t>JOptionPane.showInputDialog</w:t>
      </w:r>
      <w:proofErr w:type="spellEnd"/>
      <w:r>
        <w:t>(</w:t>
      </w:r>
      <w:proofErr w:type="spellStart"/>
      <w:r>
        <w:t>null,"Enter</w:t>
      </w:r>
      <w:proofErr w:type="spellEnd"/>
      <w:r>
        <w:t xml:space="preserve"> hours");</w:t>
      </w:r>
    </w:p>
    <w:p w:rsidR="002F6CBE" w:rsidRDefault="002F6CBE" w:rsidP="002F6CBE">
      <w:r>
        <w:tab/>
      </w:r>
      <w:r>
        <w:tab/>
      </w:r>
      <w:r>
        <w:tab/>
      </w:r>
      <w:r>
        <w:tab/>
      </w:r>
      <w:r>
        <w:tab/>
        <w:t xml:space="preserve">       if(</w:t>
      </w:r>
      <w:proofErr w:type="spellStart"/>
      <w:r>
        <w:t>secondLine</w:t>
      </w:r>
      <w:proofErr w:type="spellEnd"/>
      <w:r>
        <w:t xml:space="preserve"> == null)</w:t>
      </w:r>
    </w:p>
    <w:p w:rsidR="002F6CBE" w:rsidRDefault="002F6CBE" w:rsidP="002F6CBE">
      <w:r>
        <w:tab/>
      </w:r>
      <w:r>
        <w:tab/>
      </w:r>
      <w:r>
        <w:tab/>
      </w:r>
      <w:r>
        <w:tab/>
      </w:r>
      <w:r>
        <w:tab/>
        <w:t xml:space="preserve">       {</w:t>
      </w:r>
    </w:p>
    <w:p w:rsidR="002F6CBE" w:rsidRDefault="002F6CBE" w:rsidP="002F6CBE"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  <w:t xml:space="preserve">   </w:t>
      </w:r>
      <w:proofErr w:type="spellStart"/>
      <w:r>
        <w:t>System.exit</w:t>
      </w:r>
      <w:proofErr w:type="spellEnd"/>
      <w:r>
        <w:t>(0);</w:t>
      </w:r>
    </w:p>
    <w:p w:rsidR="002F6CBE" w:rsidRDefault="002F6CBE" w:rsidP="002F6CBE">
      <w:r>
        <w:tab/>
      </w:r>
      <w:r>
        <w:tab/>
      </w:r>
      <w:r>
        <w:tab/>
      </w:r>
      <w:r>
        <w:tab/>
      </w:r>
      <w:r>
        <w:tab/>
        <w:t xml:space="preserve">       }</w:t>
      </w:r>
    </w:p>
    <w:p w:rsidR="002F6CBE" w:rsidRDefault="002F6CBE" w:rsidP="002F6CBE">
      <w:r>
        <w:tab/>
      </w:r>
      <w:r>
        <w:tab/>
      </w:r>
      <w:r>
        <w:tab/>
      </w:r>
      <w:r>
        <w:tab/>
      </w:r>
      <w:r>
        <w:tab/>
        <w:t xml:space="preserve">      }</w:t>
      </w:r>
    </w:p>
    <w:p w:rsidR="002F6CBE" w:rsidRDefault="002F6CBE" w:rsidP="002F6CBE">
      <w:r>
        <w:tab/>
      </w:r>
      <w:r>
        <w:tab/>
      </w:r>
      <w:r>
        <w:tab/>
      </w:r>
      <w:r>
        <w:tab/>
      </w:r>
      <w:r>
        <w:tab/>
        <w:t xml:space="preserve">      </w:t>
      </w:r>
    </w:p>
    <w:p w:rsidR="002F6CBE" w:rsidRDefault="002F6CBE" w:rsidP="002F6CBE">
      <w:r>
        <w:tab/>
      </w:r>
      <w:r>
        <w:tab/>
      </w:r>
      <w:r>
        <w:tab/>
      </w:r>
      <w:r>
        <w:tab/>
        <w:t xml:space="preserve">      }</w:t>
      </w:r>
    </w:p>
    <w:p w:rsidR="002F6CBE" w:rsidRDefault="002F6CBE" w:rsidP="002F6CBE">
      <w:r>
        <w:tab/>
      </w:r>
      <w:r>
        <w:tab/>
        <w:t xml:space="preserve">    </w:t>
      </w:r>
      <w:r>
        <w:tab/>
      </w:r>
      <w:r>
        <w:tab/>
      </w:r>
    </w:p>
    <w:p w:rsidR="002F6CBE" w:rsidRDefault="002F6CBE" w:rsidP="002F6CBE">
      <w:r>
        <w:tab/>
      </w:r>
      <w:r>
        <w:tab/>
        <w:t xml:space="preserve">    </w:t>
      </w:r>
      <w:r>
        <w:tab/>
        <w:t>//Check for string value in number of hours</w:t>
      </w:r>
    </w:p>
    <w:p w:rsidR="002F6CBE" w:rsidRDefault="002F6CBE" w:rsidP="002F6CBE">
      <w:r>
        <w:tab/>
      </w:r>
      <w:r>
        <w:tab/>
        <w:t xml:space="preserve">    </w:t>
      </w:r>
      <w:r>
        <w:tab/>
        <w:t>do</w:t>
      </w:r>
    </w:p>
    <w:p w:rsidR="002F6CBE" w:rsidRDefault="002F6CBE" w:rsidP="002F6CBE">
      <w:r>
        <w:tab/>
      </w:r>
      <w:r>
        <w:tab/>
      </w:r>
      <w:r>
        <w:tab/>
        <w:t xml:space="preserve">      {</w:t>
      </w:r>
    </w:p>
    <w:p w:rsidR="002F6CBE" w:rsidRDefault="002F6CBE" w:rsidP="002F6CBE">
      <w:r>
        <w:tab/>
      </w:r>
      <w:r>
        <w:tab/>
      </w:r>
      <w:r>
        <w:tab/>
        <w:t xml:space="preserve">    </w:t>
      </w:r>
      <w:r>
        <w:tab/>
        <w:t xml:space="preserve">  try</w:t>
      </w:r>
    </w:p>
    <w:p w:rsidR="002F6CBE" w:rsidRDefault="002F6CBE" w:rsidP="002F6CBE">
      <w:r>
        <w:tab/>
      </w:r>
      <w:r>
        <w:tab/>
      </w:r>
      <w:r>
        <w:tab/>
      </w:r>
      <w:r>
        <w:tab/>
        <w:t xml:space="preserve">      {</w:t>
      </w:r>
    </w:p>
    <w:p w:rsidR="002F6CBE" w:rsidRDefault="002F6CBE" w:rsidP="002F6CBE">
      <w:r>
        <w:tab/>
      </w:r>
      <w:r>
        <w:tab/>
      </w:r>
      <w:r>
        <w:tab/>
        <w:t xml:space="preserve">    </w:t>
      </w:r>
      <w:r>
        <w:tab/>
        <w:t xml:space="preserve">  hours = </w:t>
      </w:r>
      <w:proofErr w:type="spellStart"/>
      <w:r>
        <w:t>Math.abs</w:t>
      </w:r>
      <w:proofErr w:type="spellEnd"/>
      <w:r>
        <w:t>(</w:t>
      </w:r>
      <w:proofErr w:type="spellStart"/>
      <w:r>
        <w:t>Double.parseDouble</w:t>
      </w:r>
      <w:proofErr w:type="spellEnd"/>
      <w:r>
        <w:t>(</w:t>
      </w:r>
      <w:proofErr w:type="spellStart"/>
      <w:r>
        <w:t>secondLine</w:t>
      </w:r>
      <w:proofErr w:type="spellEnd"/>
      <w:r>
        <w:t>));</w:t>
      </w:r>
    </w:p>
    <w:p w:rsidR="002F6CBE" w:rsidRDefault="002F6CBE" w:rsidP="002F6CBE">
      <w:r>
        <w:tab/>
      </w:r>
      <w:r>
        <w:tab/>
      </w:r>
      <w:r>
        <w:tab/>
      </w:r>
      <w:r>
        <w:tab/>
        <w:t xml:space="preserve">    </w:t>
      </w:r>
      <w:r>
        <w:tab/>
        <w:t xml:space="preserve">  break;</w:t>
      </w:r>
    </w:p>
    <w:p w:rsidR="002F6CBE" w:rsidRDefault="002F6CBE" w:rsidP="002F6CBE">
      <w:r>
        <w:tab/>
      </w:r>
      <w:r>
        <w:tab/>
      </w:r>
      <w:r>
        <w:tab/>
      </w:r>
      <w:r>
        <w:tab/>
        <w:t xml:space="preserve">      }</w:t>
      </w:r>
    </w:p>
    <w:p w:rsidR="002F6CBE" w:rsidRDefault="002F6CBE" w:rsidP="002F6CBE">
      <w:r>
        <w:tab/>
      </w:r>
      <w:r>
        <w:tab/>
      </w:r>
      <w:r>
        <w:tab/>
      </w:r>
      <w:r>
        <w:tab/>
        <w:t xml:space="preserve">      catch(</w:t>
      </w:r>
      <w:proofErr w:type="spellStart"/>
      <w:r>
        <w:t>NumberFormatException</w:t>
      </w:r>
      <w:proofErr w:type="spellEnd"/>
      <w:r>
        <w:t xml:space="preserve"> e)</w:t>
      </w:r>
    </w:p>
    <w:p w:rsidR="002F6CBE" w:rsidRDefault="002F6CBE" w:rsidP="002F6CBE">
      <w:r>
        <w:tab/>
      </w:r>
      <w:r>
        <w:tab/>
      </w:r>
      <w:r>
        <w:tab/>
      </w:r>
      <w:r>
        <w:tab/>
        <w:t xml:space="preserve">      {</w:t>
      </w:r>
    </w:p>
    <w:p w:rsidR="002F6CBE" w:rsidRDefault="002F6CBE" w:rsidP="002F6CBE">
      <w:r>
        <w:tab/>
      </w:r>
      <w:r>
        <w:tab/>
      </w:r>
      <w:proofErr w:type="spellStart"/>
      <w:r>
        <w:t>secondLine</w:t>
      </w:r>
      <w:proofErr w:type="spellEnd"/>
      <w:r>
        <w:t xml:space="preserve"> = </w:t>
      </w:r>
      <w:proofErr w:type="spellStart"/>
      <w:r>
        <w:t>JOptionPane.showInputDialog</w:t>
      </w:r>
      <w:proofErr w:type="spellEnd"/>
      <w:r>
        <w:t>(</w:t>
      </w:r>
      <w:proofErr w:type="spellStart"/>
      <w:r>
        <w:t>null,"Enter</w:t>
      </w:r>
      <w:proofErr w:type="spellEnd"/>
      <w:r>
        <w:t xml:space="preserve"> hours?");</w:t>
      </w:r>
    </w:p>
    <w:p w:rsidR="002F6CBE" w:rsidRDefault="002F6CBE" w:rsidP="002F6CBE">
      <w:r>
        <w:tab/>
      </w:r>
      <w:r>
        <w:tab/>
      </w:r>
      <w:r>
        <w:tab/>
      </w:r>
      <w:r>
        <w:tab/>
        <w:t xml:space="preserve">    </w:t>
      </w:r>
      <w:r>
        <w:tab/>
        <w:t xml:space="preserve">  if(</w:t>
      </w:r>
      <w:proofErr w:type="spellStart"/>
      <w:r>
        <w:t>secondLine</w:t>
      </w:r>
      <w:proofErr w:type="spellEnd"/>
      <w:r>
        <w:t xml:space="preserve"> == null)</w:t>
      </w:r>
    </w:p>
    <w:p w:rsidR="002F6CBE" w:rsidRDefault="002F6CBE" w:rsidP="002F6CBE">
      <w:r>
        <w:tab/>
      </w:r>
      <w:r>
        <w:tab/>
      </w:r>
      <w:r>
        <w:tab/>
      </w:r>
      <w:r>
        <w:tab/>
        <w:t xml:space="preserve">    </w:t>
      </w:r>
      <w:r>
        <w:tab/>
        <w:t xml:space="preserve">  {</w:t>
      </w:r>
    </w:p>
    <w:p w:rsidR="002F6CBE" w:rsidRDefault="002F6CBE" w:rsidP="002F6CBE"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  <w:t xml:space="preserve">  </w:t>
      </w:r>
      <w:proofErr w:type="spellStart"/>
      <w:r>
        <w:t>System.exit</w:t>
      </w:r>
      <w:proofErr w:type="spellEnd"/>
      <w:r>
        <w:t>(0);</w:t>
      </w:r>
    </w:p>
    <w:p w:rsidR="002F6CBE" w:rsidRDefault="002F6CBE" w:rsidP="002F6CBE">
      <w:r>
        <w:lastRenderedPageBreak/>
        <w:tab/>
      </w:r>
      <w:r>
        <w:tab/>
      </w:r>
      <w:r>
        <w:tab/>
      </w:r>
      <w:r>
        <w:tab/>
        <w:t xml:space="preserve">    </w:t>
      </w:r>
      <w:r>
        <w:tab/>
        <w:t xml:space="preserve">  }</w:t>
      </w:r>
    </w:p>
    <w:p w:rsidR="002F6CBE" w:rsidRDefault="002F6CBE" w:rsidP="002F6CBE">
      <w:r>
        <w:tab/>
      </w:r>
      <w:r>
        <w:tab/>
      </w:r>
      <w:r>
        <w:tab/>
      </w:r>
      <w:r>
        <w:tab/>
        <w:t xml:space="preserve">    </w:t>
      </w:r>
      <w:r>
        <w:tab/>
        <w:t xml:space="preserve">  </w:t>
      </w:r>
      <w:proofErr w:type="spellStart"/>
      <w:r>
        <w:t>errorMessage</w:t>
      </w:r>
      <w:proofErr w:type="spellEnd"/>
      <w:r>
        <w:t xml:space="preserve"> = "Error";</w:t>
      </w:r>
    </w:p>
    <w:p w:rsidR="002F6CBE" w:rsidRDefault="002F6CBE" w:rsidP="002F6CBE">
      <w:r>
        <w:tab/>
      </w:r>
      <w:r>
        <w:tab/>
      </w:r>
      <w:r>
        <w:tab/>
      </w:r>
      <w:r>
        <w:tab/>
        <w:t xml:space="preserve">      }</w:t>
      </w:r>
    </w:p>
    <w:p w:rsidR="002F6CBE" w:rsidRDefault="002F6CBE" w:rsidP="002F6CBE">
      <w:r>
        <w:tab/>
      </w:r>
      <w:r>
        <w:tab/>
      </w:r>
      <w:r>
        <w:tab/>
        <w:t xml:space="preserve">      }while (!</w:t>
      </w:r>
      <w:proofErr w:type="spellStart"/>
      <w:r>
        <w:t>errorMessage.isEmpty</w:t>
      </w:r>
      <w:proofErr w:type="spellEnd"/>
      <w:r>
        <w:t>());</w:t>
      </w:r>
    </w:p>
    <w:p w:rsidR="002F6CBE" w:rsidRDefault="002F6CBE" w:rsidP="002F6CBE">
      <w:r>
        <w:tab/>
      </w:r>
      <w:r>
        <w:tab/>
        <w:t xml:space="preserve">        </w:t>
      </w:r>
    </w:p>
    <w:p w:rsidR="002F6CBE" w:rsidRDefault="002F6CBE" w:rsidP="002F6CBE">
      <w:r>
        <w:tab/>
      </w:r>
      <w:r>
        <w:tab/>
        <w:t xml:space="preserve">    </w:t>
      </w:r>
      <w:r>
        <w:tab/>
        <w:t>//convert double to string for writing the data to file</w:t>
      </w:r>
    </w:p>
    <w:p w:rsidR="002F6CBE" w:rsidRDefault="002F6CBE" w:rsidP="002F6CBE">
      <w:r>
        <w:tab/>
      </w:r>
      <w:r>
        <w:tab/>
        <w:t xml:space="preserve">    </w:t>
      </w:r>
      <w:r>
        <w:tab/>
        <w:t xml:space="preserve">String </w:t>
      </w:r>
      <w:proofErr w:type="spellStart"/>
      <w:r>
        <w:t>hours_string</w:t>
      </w:r>
      <w:proofErr w:type="spellEnd"/>
      <w:r>
        <w:t xml:space="preserve"> = </w:t>
      </w:r>
      <w:proofErr w:type="spellStart"/>
      <w:r>
        <w:t>Double.toString</w:t>
      </w:r>
      <w:proofErr w:type="spellEnd"/>
      <w:r>
        <w:t>(hours);</w:t>
      </w:r>
    </w:p>
    <w:p w:rsidR="002F6CBE" w:rsidRDefault="002F6CBE" w:rsidP="002F6CBE">
      <w:r>
        <w:tab/>
      </w:r>
      <w:r>
        <w:tab/>
        <w:t xml:space="preserve">    </w:t>
      </w:r>
      <w:r>
        <w:tab/>
      </w:r>
    </w:p>
    <w:p w:rsidR="002F6CBE" w:rsidRDefault="002F6CBE" w:rsidP="002F6CBE">
      <w:r>
        <w:tab/>
      </w:r>
      <w:r>
        <w:tab/>
        <w:t xml:space="preserve">    </w:t>
      </w:r>
      <w:r>
        <w:tab/>
        <w:t>//Check for null and blank value for wage</w:t>
      </w:r>
    </w:p>
    <w:p w:rsidR="002F6CBE" w:rsidRDefault="002F6CBE" w:rsidP="002F6CBE">
      <w:r>
        <w:tab/>
      </w:r>
      <w:r>
        <w:tab/>
        <w:t xml:space="preserve">    </w:t>
      </w:r>
      <w:r>
        <w:tab/>
      </w:r>
      <w:proofErr w:type="spellStart"/>
      <w:r>
        <w:t>thirdLine</w:t>
      </w:r>
      <w:proofErr w:type="spellEnd"/>
      <w:r>
        <w:t xml:space="preserve"> = </w:t>
      </w:r>
      <w:proofErr w:type="spellStart"/>
      <w:r>
        <w:t>JOptionPane.showInputDialog</w:t>
      </w:r>
      <w:proofErr w:type="spellEnd"/>
      <w:r>
        <w:t>(</w:t>
      </w:r>
      <w:proofErr w:type="spellStart"/>
      <w:r>
        <w:t>null,"Enter</w:t>
      </w:r>
      <w:proofErr w:type="spellEnd"/>
      <w:r>
        <w:t xml:space="preserve"> wage");</w:t>
      </w:r>
    </w:p>
    <w:p w:rsidR="002F6CBE" w:rsidRDefault="002F6CBE" w:rsidP="002F6CBE">
      <w:r>
        <w:tab/>
      </w:r>
      <w:r>
        <w:tab/>
        <w:t xml:space="preserve">    </w:t>
      </w:r>
      <w:r>
        <w:tab/>
      </w:r>
    </w:p>
    <w:p w:rsidR="002F6CBE" w:rsidRDefault="002F6CBE" w:rsidP="002F6CBE">
      <w:r>
        <w:tab/>
      </w:r>
      <w:r>
        <w:tab/>
        <w:t xml:space="preserve">    </w:t>
      </w:r>
      <w:r>
        <w:tab/>
        <w:t>if(</w:t>
      </w:r>
      <w:proofErr w:type="spellStart"/>
      <w:r>
        <w:t>thirdLine</w:t>
      </w:r>
      <w:proofErr w:type="spellEnd"/>
      <w:r>
        <w:t xml:space="preserve"> == null)</w:t>
      </w:r>
    </w:p>
    <w:p w:rsidR="002F6CBE" w:rsidRDefault="002F6CBE" w:rsidP="002F6CBE">
      <w:r>
        <w:tab/>
      </w:r>
      <w:r>
        <w:tab/>
      </w:r>
      <w:r>
        <w:tab/>
        <w:t xml:space="preserve">      {</w:t>
      </w:r>
    </w:p>
    <w:p w:rsidR="002F6CBE" w:rsidRDefault="002F6CBE" w:rsidP="002F6CBE">
      <w:r>
        <w:tab/>
      </w:r>
      <w:r>
        <w:tab/>
      </w:r>
      <w:r>
        <w:tab/>
        <w:t xml:space="preserve">    </w:t>
      </w:r>
      <w:r>
        <w:tab/>
        <w:t xml:space="preserve">  </w:t>
      </w:r>
      <w:proofErr w:type="spellStart"/>
      <w:r>
        <w:t>System.exit</w:t>
      </w:r>
      <w:proofErr w:type="spellEnd"/>
      <w:r>
        <w:t>(0);</w:t>
      </w:r>
    </w:p>
    <w:p w:rsidR="002F6CBE" w:rsidRDefault="002F6CBE" w:rsidP="002F6CBE">
      <w:r>
        <w:tab/>
      </w:r>
      <w:r>
        <w:tab/>
      </w:r>
      <w:r>
        <w:tab/>
        <w:t xml:space="preserve">      }</w:t>
      </w:r>
    </w:p>
    <w:p w:rsidR="002F6CBE" w:rsidRDefault="002F6CBE" w:rsidP="002F6CBE">
      <w:r>
        <w:tab/>
      </w:r>
      <w:r>
        <w:tab/>
      </w:r>
      <w:r>
        <w:tab/>
        <w:t xml:space="preserve">      else if( </w:t>
      </w:r>
      <w:proofErr w:type="spellStart"/>
      <w:r>
        <w:t>thirdLine.equalsIgnoreCase</w:t>
      </w:r>
      <w:proofErr w:type="spellEnd"/>
      <w:r>
        <w:t>(""));</w:t>
      </w:r>
    </w:p>
    <w:p w:rsidR="002F6CBE" w:rsidRDefault="002F6CBE" w:rsidP="002F6CBE">
      <w:r>
        <w:tab/>
      </w:r>
      <w:r>
        <w:tab/>
      </w:r>
      <w:r>
        <w:tab/>
        <w:t xml:space="preserve">      {</w:t>
      </w:r>
    </w:p>
    <w:p w:rsidR="002F6CBE" w:rsidRDefault="002F6CBE" w:rsidP="002F6CBE">
      <w:r>
        <w:tab/>
      </w:r>
      <w:r>
        <w:tab/>
      </w:r>
      <w:r>
        <w:tab/>
        <w:t xml:space="preserve">    </w:t>
      </w:r>
      <w:r>
        <w:tab/>
        <w:t xml:space="preserve">  while(</w:t>
      </w:r>
      <w:proofErr w:type="spellStart"/>
      <w:r>
        <w:t>thirdLine.equalsIgnoreCase</w:t>
      </w:r>
      <w:proofErr w:type="spellEnd"/>
      <w:r>
        <w:t>(""))</w:t>
      </w:r>
    </w:p>
    <w:p w:rsidR="002F6CBE" w:rsidRDefault="002F6CBE" w:rsidP="002F6CBE">
      <w:r>
        <w:tab/>
      </w:r>
      <w:r>
        <w:tab/>
      </w:r>
      <w:r>
        <w:tab/>
      </w:r>
      <w:r>
        <w:tab/>
        <w:t xml:space="preserve">      {</w:t>
      </w:r>
    </w:p>
    <w:p w:rsidR="002F6CBE" w:rsidRDefault="002F6CBE" w:rsidP="002F6CBE">
      <w:r>
        <w:tab/>
      </w:r>
      <w:r>
        <w:tab/>
        <w:t xml:space="preserve">  </w:t>
      </w:r>
      <w:proofErr w:type="spellStart"/>
      <w:r>
        <w:t>thirdLine</w:t>
      </w:r>
      <w:proofErr w:type="spellEnd"/>
      <w:r>
        <w:t xml:space="preserve"> = </w:t>
      </w:r>
      <w:proofErr w:type="spellStart"/>
      <w:r>
        <w:t>JOptionPane.showInputDialog</w:t>
      </w:r>
      <w:proofErr w:type="spellEnd"/>
      <w:r>
        <w:t>(</w:t>
      </w:r>
      <w:proofErr w:type="spellStart"/>
      <w:r>
        <w:t>null,"Enter</w:t>
      </w:r>
      <w:proofErr w:type="spellEnd"/>
      <w:r>
        <w:t xml:space="preserve"> wage");</w:t>
      </w:r>
    </w:p>
    <w:p w:rsidR="002F6CBE" w:rsidRDefault="002F6CBE" w:rsidP="002F6CBE">
      <w:r>
        <w:tab/>
      </w:r>
      <w:r>
        <w:tab/>
      </w:r>
      <w:r>
        <w:tab/>
      </w:r>
      <w:r>
        <w:tab/>
        <w:t xml:space="preserve">       if(</w:t>
      </w:r>
      <w:proofErr w:type="spellStart"/>
      <w:r>
        <w:t>thirdLine</w:t>
      </w:r>
      <w:proofErr w:type="spellEnd"/>
      <w:r>
        <w:t xml:space="preserve"> == null)</w:t>
      </w:r>
    </w:p>
    <w:p w:rsidR="002F6CBE" w:rsidRDefault="002F6CBE" w:rsidP="002F6CBE">
      <w:r>
        <w:tab/>
      </w:r>
      <w:r>
        <w:tab/>
      </w:r>
      <w:r>
        <w:tab/>
      </w:r>
      <w:r>
        <w:tab/>
        <w:t xml:space="preserve">       {</w:t>
      </w:r>
    </w:p>
    <w:p w:rsidR="002F6CBE" w:rsidRDefault="002F6CBE" w:rsidP="002F6CBE">
      <w:r>
        <w:tab/>
      </w:r>
      <w:r>
        <w:tab/>
      </w:r>
      <w:r>
        <w:tab/>
      </w:r>
      <w:r>
        <w:tab/>
        <w:t xml:space="preserve">    </w:t>
      </w:r>
      <w:r>
        <w:tab/>
        <w:t xml:space="preserve">   </w:t>
      </w:r>
      <w:proofErr w:type="spellStart"/>
      <w:r>
        <w:t>System.exit</w:t>
      </w:r>
      <w:proofErr w:type="spellEnd"/>
      <w:r>
        <w:t>(0);</w:t>
      </w:r>
    </w:p>
    <w:p w:rsidR="002F6CBE" w:rsidRDefault="002F6CBE" w:rsidP="002F6CBE">
      <w:r>
        <w:tab/>
      </w:r>
      <w:r>
        <w:tab/>
      </w:r>
      <w:r>
        <w:tab/>
      </w:r>
      <w:r>
        <w:tab/>
        <w:t xml:space="preserve">       }</w:t>
      </w:r>
    </w:p>
    <w:p w:rsidR="002F6CBE" w:rsidRDefault="002F6CBE" w:rsidP="002F6CBE">
      <w:r>
        <w:tab/>
      </w:r>
      <w:r>
        <w:tab/>
      </w:r>
      <w:r>
        <w:tab/>
      </w:r>
      <w:r>
        <w:tab/>
        <w:t xml:space="preserve">      }</w:t>
      </w:r>
    </w:p>
    <w:p w:rsidR="002F6CBE" w:rsidRDefault="002F6CBE" w:rsidP="002F6CBE">
      <w:r>
        <w:tab/>
      </w:r>
      <w:r>
        <w:tab/>
      </w:r>
      <w:r>
        <w:tab/>
      </w:r>
      <w:r>
        <w:tab/>
        <w:t xml:space="preserve">      </w:t>
      </w:r>
    </w:p>
    <w:p w:rsidR="002F6CBE" w:rsidRDefault="002F6CBE" w:rsidP="002F6CBE">
      <w:r>
        <w:lastRenderedPageBreak/>
        <w:tab/>
      </w:r>
      <w:r>
        <w:tab/>
      </w:r>
      <w:r>
        <w:tab/>
        <w:t xml:space="preserve">      }</w:t>
      </w:r>
    </w:p>
    <w:p w:rsidR="002F6CBE" w:rsidRDefault="002F6CBE" w:rsidP="002F6CBE">
      <w:r>
        <w:tab/>
      </w:r>
      <w:r>
        <w:tab/>
        <w:t xml:space="preserve">    </w:t>
      </w:r>
      <w:r>
        <w:tab/>
      </w:r>
    </w:p>
    <w:p w:rsidR="002F6CBE" w:rsidRDefault="002F6CBE" w:rsidP="002F6CBE">
      <w:r>
        <w:tab/>
      </w:r>
      <w:r>
        <w:tab/>
        <w:t xml:space="preserve">    </w:t>
      </w:r>
      <w:r>
        <w:tab/>
        <w:t>//check for string value in wage</w:t>
      </w:r>
    </w:p>
    <w:p w:rsidR="002F6CBE" w:rsidRDefault="002F6CBE" w:rsidP="002F6CBE">
      <w:r>
        <w:tab/>
      </w:r>
      <w:r>
        <w:tab/>
        <w:t xml:space="preserve">    </w:t>
      </w:r>
      <w:r>
        <w:tab/>
        <w:t>do</w:t>
      </w:r>
    </w:p>
    <w:p w:rsidR="002F6CBE" w:rsidRDefault="002F6CBE" w:rsidP="002F6CBE">
      <w:r>
        <w:tab/>
      </w:r>
      <w:r>
        <w:tab/>
        <w:t xml:space="preserve">    </w:t>
      </w:r>
      <w:r>
        <w:tab/>
        <w:t>{</w:t>
      </w:r>
    </w:p>
    <w:p w:rsidR="002F6CBE" w:rsidRDefault="002F6CBE" w:rsidP="002F6CBE">
      <w:r>
        <w:tab/>
      </w:r>
      <w:r>
        <w:tab/>
        <w:t xml:space="preserve">    </w:t>
      </w:r>
      <w:r>
        <w:tab/>
      </w:r>
      <w:r>
        <w:tab/>
        <w:t>try{</w:t>
      </w:r>
    </w:p>
    <w:p w:rsidR="002F6CBE" w:rsidRDefault="002F6CBE" w:rsidP="002F6CBE">
      <w:r>
        <w:tab/>
      </w:r>
      <w:r>
        <w:tab/>
      </w:r>
      <w:r>
        <w:tab/>
      </w:r>
      <w:r>
        <w:tab/>
      </w:r>
      <w:r>
        <w:tab/>
        <w:t xml:space="preserve">wage = </w:t>
      </w:r>
      <w:proofErr w:type="spellStart"/>
      <w:r>
        <w:t>Math.abs</w:t>
      </w:r>
      <w:proofErr w:type="spellEnd"/>
      <w:r>
        <w:t>(</w:t>
      </w:r>
      <w:proofErr w:type="spellStart"/>
      <w:r>
        <w:t>Double.parseDouble</w:t>
      </w:r>
      <w:proofErr w:type="spellEnd"/>
      <w:r>
        <w:t>(</w:t>
      </w:r>
      <w:proofErr w:type="spellStart"/>
      <w:r>
        <w:t>thirdLine</w:t>
      </w:r>
      <w:proofErr w:type="spellEnd"/>
      <w:r>
        <w:t>));</w:t>
      </w:r>
    </w:p>
    <w:p w:rsidR="002F6CBE" w:rsidRDefault="002F6CBE" w:rsidP="002F6CBE">
      <w:r>
        <w:tab/>
      </w:r>
      <w:r>
        <w:tab/>
        <w:t xml:space="preserve">    </w:t>
      </w:r>
      <w:r>
        <w:tab/>
      </w:r>
      <w:r>
        <w:tab/>
        <w:t>}</w:t>
      </w:r>
    </w:p>
    <w:p w:rsidR="002F6CBE" w:rsidRDefault="002F6CBE" w:rsidP="002F6CBE">
      <w:r>
        <w:tab/>
      </w:r>
      <w:r>
        <w:tab/>
        <w:t xml:space="preserve">    </w:t>
      </w:r>
      <w:r>
        <w:tab/>
      </w:r>
      <w:r>
        <w:tab/>
        <w:t>catch(</w:t>
      </w:r>
      <w:proofErr w:type="spellStart"/>
      <w:r>
        <w:t>NumberFormatException</w:t>
      </w:r>
      <w:proofErr w:type="spellEnd"/>
      <w:r>
        <w:t xml:space="preserve"> e)</w:t>
      </w:r>
    </w:p>
    <w:p w:rsidR="002F6CBE" w:rsidRDefault="002F6CBE" w:rsidP="002F6CBE">
      <w:r>
        <w:tab/>
      </w:r>
      <w:r>
        <w:tab/>
        <w:t xml:space="preserve">    </w:t>
      </w:r>
      <w:r>
        <w:tab/>
      </w:r>
      <w:r>
        <w:tab/>
        <w:t>{</w:t>
      </w:r>
    </w:p>
    <w:p w:rsidR="002F6CBE" w:rsidRDefault="002F6CBE" w:rsidP="002F6CBE">
      <w:r>
        <w:tab/>
      </w:r>
      <w:r>
        <w:tab/>
      </w:r>
      <w:r>
        <w:tab/>
      </w:r>
      <w:proofErr w:type="spellStart"/>
      <w:r>
        <w:t>thirdLine</w:t>
      </w:r>
      <w:proofErr w:type="spellEnd"/>
      <w:r>
        <w:t xml:space="preserve"> = </w:t>
      </w:r>
      <w:proofErr w:type="spellStart"/>
      <w:r>
        <w:t>JOptionPane.showInputDialog</w:t>
      </w:r>
      <w:proofErr w:type="spellEnd"/>
      <w:r>
        <w:t>(</w:t>
      </w:r>
      <w:proofErr w:type="spellStart"/>
      <w:r>
        <w:t>null,"Enter</w:t>
      </w:r>
      <w:proofErr w:type="spellEnd"/>
      <w:r>
        <w:t xml:space="preserve"> wage");</w:t>
      </w:r>
    </w:p>
    <w:p w:rsidR="002F6CBE" w:rsidRDefault="002F6CBE" w:rsidP="002F6CBE">
      <w:r>
        <w:tab/>
      </w:r>
      <w:r>
        <w:tab/>
        <w:t xml:space="preserve">    </w:t>
      </w:r>
      <w:r>
        <w:tab/>
      </w:r>
      <w:r>
        <w:tab/>
      </w:r>
      <w:r>
        <w:tab/>
        <w:t>if(</w:t>
      </w:r>
      <w:proofErr w:type="spellStart"/>
      <w:r>
        <w:t>thirdLine</w:t>
      </w:r>
      <w:proofErr w:type="spellEnd"/>
      <w:r>
        <w:t xml:space="preserve"> == null)</w:t>
      </w:r>
    </w:p>
    <w:p w:rsidR="002F6CBE" w:rsidRDefault="002F6CBE" w:rsidP="002F6CBE">
      <w:r>
        <w:tab/>
      </w:r>
      <w:r>
        <w:tab/>
        <w:t xml:space="preserve">    </w:t>
      </w:r>
      <w:r>
        <w:tab/>
      </w:r>
      <w:r>
        <w:tab/>
      </w:r>
      <w:r>
        <w:tab/>
        <w:t>{</w:t>
      </w:r>
    </w:p>
    <w:p w:rsidR="002F6CBE" w:rsidRDefault="002F6CBE" w:rsidP="002F6CBE"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</w:r>
      <w:proofErr w:type="spellStart"/>
      <w:r>
        <w:t>System.exit</w:t>
      </w:r>
      <w:proofErr w:type="spellEnd"/>
      <w:r>
        <w:t>(0);</w:t>
      </w:r>
    </w:p>
    <w:p w:rsidR="002F6CBE" w:rsidRDefault="002F6CBE" w:rsidP="002F6CBE">
      <w:r>
        <w:tab/>
      </w:r>
      <w:r>
        <w:tab/>
        <w:t xml:space="preserve">    </w:t>
      </w:r>
      <w:r>
        <w:tab/>
      </w:r>
      <w:r>
        <w:tab/>
      </w:r>
      <w:r>
        <w:tab/>
        <w:t>}</w:t>
      </w:r>
    </w:p>
    <w:p w:rsidR="002F6CBE" w:rsidRDefault="002F6CBE" w:rsidP="002F6CBE">
      <w:r>
        <w:tab/>
      </w:r>
      <w:r>
        <w:tab/>
        <w:t xml:space="preserve">    </w:t>
      </w:r>
      <w:r>
        <w:tab/>
      </w:r>
      <w:r>
        <w:tab/>
      </w:r>
      <w:r>
        <w:tab/>
      </w:r>
      <w:proofErr w:type="spellStart"/>
      <w:r>
        <w:t>errorMessage</w:t>
      </w:r>
      <w:proofErr w:type="spellEnd"/>
      <w:r>
        <w:t xml:space="preserve"> = "Error";</w:t>
      </w:r>
    </w:p>
    <w:p w:rsidR="002F6CBE" w:rsidRDefault="002F6CBE" w:rsidP="002F6CBE">
      <w:r>
        <w:tab/>
      </w:r>
      <w:r>
        <w:tab/>
        <w:t xml:space="preserve">    </w:t>
      </w:r>
      <w:r>
        <w:tab/>
      </w:r>
      <w:r>
        <w:tab/>
        <w:t>}</w:t>
      </w:r>
    </w:p>
    <w:p w:rsidR="002F6CBE" w:rsidRDefault="002F6CBE" w:rsidP="002F6CBE">
      <w:r>
        <w:tab/>
      </w:r>
      <w:r>
        <w:tab/>
        <w:t xml:space="preserve">    </w:t>
      </w:r>
      <w:r>
        <w:tab/>
        <w:t>} while(!</w:t>
      </w:r>
      <w:proofErr w:type="spellStart"/>
      <w:r>
        <w:t>errorMessage.isEmpty</w:t>
      </w:r>
      <w:proofErr w:type="spellEnd"/>
      <w:r>
        <w:t>());</w:t>
      </w:r>
    </w:p>
    <w:p w:rsidR="002F6CBE" w:rsidRDefault="002F6CBE" w:rsidP="002F6CBE">
      <w:r>
        <w:tab/>
      </w:r>
      <w:r>
        <w:tab/>
        <w:t xml:space="preserve">    </w:t>
      </w:r>
      <w:r>
        <w:tab/>
      </w:r>
    </w:p>
    <w:p w:rsidR="002F6CBE" w:rsidRDefault="002F6CBE" w:rsidP="002F6CBE">
      <w:r>
        <w:tab/>
      </w:r>
      <w:r>
        <w:tab/>
        <w:t xml:space="preserve">    </w:t>
      </w:r>
      <w:r>
        <w:tab/>
        <w:t>//convert to string value for writing it to file</w:t>
      </w:r>
    </w:p>
    <w:p w:rsidR="002F6CBE" w:rsidRDefault="002F6CBE" w:rsidP="002F6CBE">
      <w:r>
        <w:tab/>
      </w:r>
      <w:r>
        <w:tab/>
        <w:t xml:space="preserve">    </w:t>
      </w:r>
      <w:r>
        <w:tab/>
        <w:t xml:space="preserve">String </w:t>
      </w:r>
      <w:proofErr w:type="spellStart"/>
      <w:r>
        <w:t>wage_string</w:t>
      </w:r>
      <w:proofErr w:type="spellEnd"/>
      <w:r>
        <w:t xml:space="preserve"> = </w:t>
      </w:r>
      <w:proofErr w:type="spellStart"/>
      <w:r>
        <w:t>Double.toString</w:t>
      </w:r>
      <w:proofErr w:type="spellEnd"/>
      <w:r>
        <w:t>(wage);</w:t>
      </w:r>
    </w:p>
    <w:p w:rsidR="002F6CBE" w:rsidRDefault="002F6CBE" w:rsidP="002F6CBE">
      <w:r>
        <w:tab/>
      </w:r>
      <w:r>
        <w:tab/>
        <w:t xml:space="preserve">    </w:t>
      </w:r>
      <w:r>
        <w:tab/>
      </w:r>
    </w:p>
    <w:p w:rsidR="002F6CBE" w:rsidRDefault="002F6CBE" w:rsidP="002F6CBE">
      <w:r>
        <w:tab/>
      </w:r>
      <w:r>
        <w:tab/>
        <w:t xml:space="preserve">    </w:t>
      </w:r>
      <w:r>
        <w:tab/>
        <w:t>//write all the data to file</w:t>
      </w:r>
    </w:p>
    <w:p w:rsidR="002F6CBE" w:rsidRDefault="002F6CBE" w:rsidP="002F6CBE">
      <w:r>
        <w:tab/>
      </w:r>
      <w:r>
        <w:tab/>
        <w:t xml:space="preserve">        </w:t>
      </w:r>
      <w:proofErr w:type="spellStart"/>
      <w:r>
        <w:t>buffer.write</w:t>
      </w:r>
      <w:proofErr w:type="spellEnd"/>
      <w:r>
        <w:t>(</w:t>
      </w:r>
      <w:proofErr w:type="spellStart"/>
      <w:r>
        <w:t>firstLine</w:t>
      </w:r>
      <w:proofErr w:type="spellEnd"/>
      <w:r>
        <w:t>);</w:t>
      </w:r>
    </w:p>
    <w:p w:rsidR="002F6CBE" w:rsidRDefault="002F6CBE" w:rsidP="002F6CBE">
      <w:r>
        <w:tab/>
      </w:r>
      <w:r>
        <w:tab/>
        <w:t xml:space="preserve">        </w:t>
      </w:r>
      <w:proofErr w:type="spellStart"/>
      <w:r>
        <w:t>buffer.newLine</w:t>
      </w:r>
      <w:proofErr w:type="spellEnd"/>
      <w:r>
        <w:t>();</w:t>
      </w:r>
    </w:p>
    <w:p w:rsidR="002F6CBE" w:rsidRDefault="002F6CBE" w:rsidP="002F6CBE">
      <w:r>
        <w:tab/>
      </w:r>
      <w:r>
        <w:tab/>
        <w:t xml:space="preserve">        </w:t>
      </w:r>
      <w:proofErr w:type="spellStart"/>
      <w:r>
        <w:t>buffer.write</w:t>
      </w:r>
      <w:proofErr w:type="spellEnd"/>
      <w:r>
        <w:t>(</w:t>
      </w:r>
      <w:proofErr w:type="spellStart"/>
      <w:r>
        <w:t>hours_string</w:t>
      </w:r>
      <w:proofErr w:type="spellEnd"/>
      <w:r>
        <w:t>);</w:t>
      </w:r>
    </w:p>
    <w:p w:rsidR="002F6CBE" w:rsidRDefault="002F6CBE" w:rsidP="002F6CBE">
      <w:r>
        <w:lastRenderedPageBreak/>
        <w:tab/>
      </w:r>
      <w:r>
        <w:tab/>
        <w:t xml:space="preserve">        </w:t>
      </w:r>
      <w:proofErr w:type="spellStart"/>
      <w:r>
        <w:t>buffer.newLine</w:t>
      </w:r>
      <w:proofErr w:type="spellEnd"/>
      <w:r>
        <w:t>();</w:t>
      </w:r>
    </w:p>
    <w:p w:rsidR="002F6CBE" w:rsidRDefault="002F6CBE" w:rsidP="002F6CBE">
      <w:r>
        <w:tab/>
      </w:r>
      <w:r>
        <w:tab/>
        <w:t xml:space="preserve">        </w:t>
      </w:r>
      <w:proofErr w:type="spellStart"/>
      <w:r>
        <w:t>buffer.write</w:t>
      </w:r>
      <w:proofErr w:type="spellEnd"/>
      <w:r>
        <w:t>(</w:t>
      </w:r>
      <w:proofErr w:type="spellStart"/>
      <w:r>
        <w:t>wage_string</w:t>
      </w:r>
      <w:proofErr w:type="spellEnd"/>
      <w:r>
        <w:t>);</w:t>
      </w:r>
    </w:p>
    <w:p w:rsidR="002F6CBE" w:rsidRDefault="002F6CBE" w:rsidP="002F6CBE">
      <w:r>
        <w:tab/>
      </w:r>
      <w:r>
        <w:tab/>
        <w:t xml:space="preserve">        </w:t>
      </w:r>
      <w:proofErr w:type="spellStart"/>
      <w:r>
        <w:t>buffer.newLine</w:t>
      </w:r>
      <w:proofErr w:type="spellEnd"/>
      <w:r>
        <w:t>();</w:t>
      </w:r>
    </w:p>
    <w:p w:rsidR="002F6CBE" w:rsidRDefault="002F6CBE" w:rsidP="002F6CBE">
      <w:r>
        <w:tab/>
      </w:r>
      <w:r>
        <w:tab/>
        <w:t xml:space="preserve">        count++;</w:t>
      </w:r>
    </w:p>
    <w:p w:rsidR="002F6CBE" w:rsidRDefault="002F6CBE" w:rsidP="002F6CBE">
      <w:r>
        <w:tab/>
      </w:r>
      <w:r>
        <w:tab/>
        <w:t xml:space="preserve">        </w:t>
      </w:r>
    </w:p>
    <w:p w:rsidR="002F6CBE" w:rsidRDefault="002F6CBE" w:rsidP="002F6CBE">
      <w:r>
        <w:tab/>
      </w:r>
      <w:r>
        <w:tab/>
        <w:t xml:space="preserve">       </w:t>
      </w:r>
      <w:proofErr w:type="spellStart"/>
      <w:r>
        <w:t>firstLine</w:t>
      </w:r>
      <w:proofErr w:type="spellEnd"/>
      <w:r>
        <w:t xml:space="preserve">  = null;</w:t>
      </w:r>
    </w:p>
    <w:p w:rsidR="002F6CBE" w:rsidRDefault="002F6CBE" w:rsidP="002F6CBE">
      <w:r>
        <w:tab/>
      </w:r>
      <w:r>
        <w:tab/>
        <w:t xml:space="preserve">       </w:t>
      </w:r>
      <w:proofErr w:type="spellStart"/>
      <w:r>
        <w:t>secondLine</w:t>
      </w:r>
      <w:proofErr w:type="spellEnd"/>
      <w:r>
        <w:t xml:space="preserve"> = null;</w:t>
      </w:r>
    </w:p>
    <w:p w:rsidR="002F6CBE" w:rsidRDefault="002F6CBE" w:rsidP="002F6CBE">
      <w:r>
        <w:tab/>
      </w:r>
      <w:r>
        <w:tab/>
        <w:t xml:space="preserve">       </w:t>
      </w:r>
      <w:proofErr w:type="spellStart"/>
      <w:r>
        <w:t>thirdLine</w:t>
      </w:r>
      <w:proofErr w:type="spellEnd"/>
      <w:r>
        <w:t xml:space="preserve">  = null;</w:t>
      </w:r>
    </w:p>
    <w:p w:rsidR="002F6CBE" w:rsidRDefault="002F6CBE" w:rsidP="002F6CBE">
      <w:r>
        <w:tab/>
      </w:r>
    </w:p>
    <w:p w:rsidR="002F6CBE" w:rsidRDefault="002F6CBE" w:rsidP="002F6CBE">
      <w:r>
        <w:tab/>
        <w:t xml:space="preserve">      }while(count &lt;= size);</w:t>
      </w:r>
    </w:p>
    <w:p w:rsidR="002F6CBE" w:rsidRDefault="002F6CBE" w:rsidP="002F6CBE">
      <w:r>
        <w:tab/>
        <w:t xml:space="preserve">      </w:t>
      </w:r>
    </w:p>
    <w:p w:rsidR="002F6CBE" w:rsidRDefault="002F6CBE" w:rsidP="002F6CBE"/>
    <w:p w:rsidR="002F6CBE" w:rsidRDefault="002F6CBE" w:rsidP="002F6CBE">
      <w:r>
        <w:t xml:space="preserve">   </w:t>
      </w:r>
      <w:proofErr w:type="spellStart"/>
      <w:r>
        <w:t>buffer.close</w:t>
      </w:r>
      <w:proofErr w:type="spellEnd"/>
      <w:r>
        <w:t>();</w:t>
      </w:r>
    </w:p>
    <w:p w:rsidR="002F6CBE" w:rsidRDefault="002F6CBE" w:rsidP="002F6CBE"/>
    <w:p w:rsidR="002F6CBE" w:rsidRDefault="002F6CBE" w:rsidP="002F6CBE">
      <w:r>
        <w:t xml:space="preserve">   </w:t>
      </w:r>
      <w:proofErr w:type="spellStart"/>
      <w:r>
        <w:t>JOptionPane.showMessageDialog</w:t>
      </w:r>
      <w:proofErr w:type="spellEnd"/>
      <w:r>
        <w:t>(null, "data processed",</w:t>
      </w:r>
    </w:p>
    <w:p w:rsidR="002F6CBE" w:rsidRDefault="002F6CBE" w:rsidP="002F6CBE">
      <w:r>
        <w:t xml:space="preserve">   "Result", </w:t>
      </w:r>
      <w:proofErr w:type="spellStart"/>
      <w:r>
        <w:t>JOptionPane.PLAIN_MESSAGE</w:t>
      </w:r>
      <w:proofErr w:type="spellEnd"/>
      <w:r>
        <w:t xml:space="preserve"> );</w:t>
      </w:r>
    </w:p>
    <w:p w:rsidR="002F6CBE" w:rsidRDefault="002F6CBE" w:rsidP="002F6CBE">
      <w:r>
        <w:t xml:space="preserve">    </w:t>
      </w:r>
    </w:p>
    <w:p w:rsidR="002F6CBE" w:rsidRDefault="002F6CBE" w:rsidP="002F6CBE">
      <w:r>
        <w:t xml:space="preserve"> }</w:t>
      </w:r>
    </w:p>
    <w:p w:rsidR="002F6CBE" w:rsidRDefault="002F6CBE" w:rsidP="002F6CBE"/>
    <w:p w:rsidR="002F6CBE" w:rsidRDefault="002F6CBE" w:rsidP="002F6CBE">
      <w:r>
        <w:t xml:space="preserve"> catch (</w:t>
      </w:r>
      <w:proofErr w:type="spellStart"/>
      <w:r>
        <w:t>IOException</w:t>
      </w:r>
      <w:proofErr w:type="spellEnd"/>
      <w:r>
        <w:t xml:space="preserve"> e) { </w:t>
      </w:r>
      <w:proofErr w:type="spellStart"/>
      <w:r>
        <w:t>System.out.println</w:t>
      </w:r>
      <w:proofErr w:type="spellEnd"/>
      <w:r>
        <w:t xml:space="preserve">(e); }  </w:t>
      </w:r>
    </w:p>
    <w:p w:rsidR="002F6CBE" w:rsidRDefault="002F6CBE" w:rsidP="002F6CBE">
      <w:r>
        <w:tab/>
      </w:r>
    </w:p>
    <w:p w:rsidR="002F6CBE" w:rsidRDefault="002F6CBE" w:rsidP="002F6CBE">
      <w:r>
        <w:t>}</w:t>
      </w:r>
    </w:p>
    <w:p w:rsidR="00F858B3" w:rsidRDefault="002F6CBE" w:rsidP="002F6CBE">
      <w:r>
        <w:t>}</w:t>
      </w:r>
    </w:p>
    <w:p w:rsidR="002F6CBE" w:rsidRDefault="002F6CBE" w:rsidP="002F6CBE">
      <w:pPr>
        <w:pStyle w:val="Heading2"/>
      </w:pPr>
      <w:r>
        <w:t>Readdata.java</w:t>
      </w:r>
    </w:p>
    <w:p w:rsidR="002F6CBE" w:rsidRDefault="002F6CBE" w:rsidP="002F6CBE">
      <w:r>
        <w:t>/**</w:t>
      </w:r>
    </w:p>
    <w:p w:rsidR="002F6CBE" w:rsidRDefault="002F6CBE" w:rsidP="002F6CBE">
      <w:r>
        <w:t xml:space="preserve"> * Name:         Rahul Mittal</w:t>
      </w:r>
    </w:p>
    <w:p w:rsidR="002F6CBE" w:rsidRDefault="002F6CBE" w:rsidP="002F6CBE">
      <w:r>
        <w:lastRenderedPageBreak/>
        <w:t xml:space="preserve"> * Lab Name:     ITMD_510_LAB_06</w:t>
      </w:r>
    </w:p>
    <w:p w:rsidR="002F6CBE" w:rsidRDefault="002F6CBE" w:rsidP="002F6CBE">
      <w:r>
        <w:t xml:space="preserve"> * Current Date: 11/01/2015</w:t>
      </w:r>
    </w:p>
    <w:p w:rsidR="002F6CBE" w:rsidRDefault="002F6CBE" w:rsidP="002F6CBE">
      <w:r>
        <w:t xml:space="preserve"> */</w:t>
      </w:r>
    </w:p>
    <w:p w:rsidR="002F6CBE" w:rsidRDefault="002F6CBE" w:rsidP="002F6CBE">
      <w:r>
        <w:t xml:space="preserve">import </w:t>
      </w:r>
      <w:proofErr w:type="spellStart"/>
      <w:r>
        <w:t>java.io.BufferedReader</w:t>
      </w:r>
      <w:proofErr w:type="spellEnd"/>
      <w:r>
        <w:t>;</w:t>
      </w:r>
    </w:p>
    <w:p w:rsidR="002F6CBE" w:rsidRDefault="002F6CBE" w:rsidP="002F6CBE">
      <w:r>
        <w:t xml:space="preserve">import </w:t>
      </w:r>
      <w:proofErr w:type="spellStart"/>
      <w:r>
        <w:t>java.io.BufferedWriter</w:t>
      </w:r>
      <w:proofErr w:type="spellEnd"/>
      <w:r>
        <w:t>;</w:t>
      </w:r>
    </w:p>
    <w:p w:rsidR="002F6CBE" w:rsidRDefault="002F6CBE" w:rsidP="002F6CBE">
      <w:r>
        <w:t xml:space="preserve">import </w:t>
      </w:r>
      <w:proofErr w:type="spellStart"/>
      <w:r>
        <w:t>java.io.File</w:t>
      </w:r>
      <w:proofErr w:type="spellEnd"/>
      <w:r>
        <w:t>;</w:t>
      </w:r>
    </w:p>
    <w:p w:rsidR="002F6CBE" w:rsidRDefault="002F6CBE" w:rsidP="002F6CBE">
      <w:r>
        <w:t xml:space="preserve">import </w:t>
      </w:r>
      <w:proofErr w:type="spellStart"/>
      <w:r>
        <w:t>java.io.FileReader</w:t>
      </w:r>
      <w:proofErr w:type="spellEnd"/>
      <w:r>
        <w:t>;</w:t>
      </w:r>
    </w:p>
    <w:p w:rsidR="002F6CBE" w:rsidRDefault="002F6CBE" w:rsidP="002F6CBE">
      <w:r>
        <w:t xml:space="preserve">import </w:t>
      </w:r>
      <w:proofErr w:type="spellStart"/>
      <w:r>
        <w:t>java.io.FileWriter</w:t>
      </w:r>
      <w:proofErr w:type="spellEnd"/>
      <w:r>
        <w:t>;</w:t>
      </w:r>
    </w:p>
    <w:p w:rsidR="002F6CBE" w:rsidRDefault="002F6CBE" w:rsidP="002F6CBE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:rsidR="002F6CBE" w:rsidRDefault="002F6CBE" w:rsidP="002F6CBE">
      <w:r>
        <w:t xml:space="preserve">import </w:t>
      </w:r>
      <w:proofErr w:type="spellStart"/>
      <w:r>
        <w:t>java.math.BigDecimal</w:t>
      </w:r>
      <w:proofErr w:type="spellEnd"/>
      <w:r>
        <w:t>;</w:t>
      </w:r>
    </w:p>
    <w:p w:rsidR="002F6CBE" w:rsidRDefault="002F6CBE" w:rsidP="002F6CBE">
      <w:r>
        <w:t xml:space="preserve">import </w:t>
      </w:r>
      <w:proofErr w:type="spellStart"/>
      <w:r>
        <w:t>java.text.DecimalFormat</w:t>
      </w:r>
      <w:proofErr w:type="spellEnd"/>
      <w:r>
        <w:t>;</w:t>
      </w:r>
    </w:p>
    <w:p w:rsidR="002F6CBE" w:rsidRDefault="002F6CBE" w:rsidP="002F6CBE"/>
    <w:p w:rsidR="002F6CBE" w:rsidRDefault="002F6CBE" w:rsidP="002F6CBE">
      <w:r>
        <w:t xml:space="preserve">import </w:t>
      </w:r>
      <w:proofErr w:type="spellStart"/>
      <w:r>
        <w:t>javax.swing.JOptionPane</w:t>
      </w:r>
      <w:proofErr w:type="spellEnd"/>
      <w:r>
        <w:t>;</w:t>
      </w:r>
    </w:p>
    <w:p w:rsidR="002F6CBE" w:rsidRDefault="002F6CBE" w:rsidP="002F6CBE">
      <w:r>
        <w:t xml:space="preserve"> </w:t>
      </w:r>
    </w:p>
    <w:p w:rsidR="002F6CBE" w:rsidRDefault="002F6CBE" w:rsidP="002F6CBE">
      <w:r>
        <w:t xml:space="preserve">public class </w:t>
      </w:r>
      <w:proofErr w:type="spellStart"/>
      <w:r>
        <w:t>ReadData</w:t>
      </w:r>
      <w:proofErr w:type="spellEnd"/>
      <w:r>
        <w:t xml:space="preserve"> { //Rahul Student, Programmer</w:t>
      </w:r>
    </w:p>
    <w:p w:rsidR="002F6CBE" w:rsidRDefault="002F6CBE" w:rsidP="002F6CBE">
      <w:r>
        <w:t>/*</w:t>
      </w:r>
    </w:p>
    <w:p w:rsidR="002F6CBE" w:rsidRDefault="002F6CBE" w:rsidP="002F6CBE">
      <w:r>
        <w:t xml:space="preserve"> * This method will read the data from the file payroll.txt</w:t>
      </w:r>
    </w:p>
    <w:p w:rsidR="002F6CBE" w:rsidRDefault="002F6CBE" w:rsidP="002F6CBE">
      <w:r>
        <w:t xml:space="preserve"> * and calculate gross pay, overtime pay and display the </w:t>
      </w:r>
    </w:p>
    <w:p w:rsidR="002F6CBE" w:rsidRDefault="002F6CBE" w:rsidP="002F6CBE">
      <w:r>
        <w:t xml:space="preserve"> * payroll details of each and every employee</w:t>
      </w:r>
    </w:p>
    <w:p w:rsidR="002F6CBE" w:rsidRDefault="002F6CBE" w:rsidP="002F6CBE">
      <w:r>
        <w:t xml:space="preserve"> */</w:t>
      </w:r>
    </w:p>
    <w:p w:rsidR="002F6CBE" w:rsidRDefault="002F6CBE" w:rsidP="002F6CBE">
      <w:r>
        <w:t xml:space="preserve">public </w:t>
      </w:r>
      <w:proofErr w:type="spellStart"/>
      <w:r>
        <w:t>ReadData</w:t>
      </w:r>
      <w:proofErr w:type="spellEnd"/>
      <w:r>
        <w:t xml:space="preserve"> ()</w:t>
      </w:r>
    </w:p>
    <w:p w:rsidR="002F6CBE" w:rsidRDefault="002F6CBE" w:rsidP="002F6CBE">
      <w:r>
        <w:t>{</w:t>
      </w:r>
    </w:p>
    <w:p w:rsidR="002F6CBE" w:rsidRDefault="002F6CBE" w:rsidP="002F6CBE">
      <w:r>
        <w:t xml:space="preserve">try {  </w:t>
      </w:r>
    </w:p>
    <w:p w:rsidR="002F6CBE" w:rsidRDefault="002F6CBE" w:rsidP="002F6CBE">
      <w:r>
        <w:t xml:space="preserve">  String[] </w:t>
      </w:r>
      <w:proofErr w:type="spellStart"/>
      <w:r>
        <w:t>firstLine</w:t>
      </w:r>
      <w:proofErr w:type="spellEnd"/>
      <w:r>
        <w:t xml:space="preserve">  = new String[100],</w:t>
      </w:r>
    </w:p>
    <w:p w:rsidR="002F6CBE" w:rsidRDefault="002F6CBE" w:rsidP="002F6CBE">
      <w:r>
        <w:t xml:space="preserve">           </w:t>
      </w:r>
      <w:proofErr w:type="spellStart"/>
      <w:r>
        <w:t>secondLine</w:t>
      </w:r>
      <w:proofErr w:type="spellEnd"/>
      <w:r>
        <w:t xml:space="preserve"> = new String[100],</w:t>
      </w:r>
    </w:p>
    <w:p w:rsidR="002F6CBE" w:rsidRDefault="002F6CBE" w:rsidP="002F6CBE">
      <w:r>
        <w:t xml:space="preserve">           </w:t>
      </w:r>
      <w:proofErr w:type="spellStart"/>
      <w:r>
        <w:t>thirdLine</w:t>
      </w:r>
      <w:proofErr w:type="spellEnd"/>
      <w:r>
        <w:t xml:space="preserve">  = new String[100];</w:t>
      </w:r>
    </w:p>
    <w:p w:rsidR="002F6CBE" w:rsidRDefault="002F6CBE" w:rsidP="002F6CBE">
      <w:r>
        <w:lastRenderedPageBreak/>
        <w:t xml:space="preserve">   </w:t>
      </w:r>
    </w:p>
    <w:p w:rsidR="002F6CBE" w:rsidRDefault="002F6CBE" w:rsidP="002F6CBE">
      <w:r>
        <w:t xml:space="preserve">  double hours[] = new double[100], wages[] = new double[100];</w:t>
      </w:r>
    </w:p>
    <w:p w:rsidR="002F6CBE" w:rsidRDefault="002F6CBE" w:rsidP="002F6CBE">
      <w:r>
        <w:t xml:space="preserve">  </w:t>
      </w:r>
    </w:p>
    <w:p w:rsidR="002F6CBE" w:rsidRDefault="002F6CBE" w:rsidP="002F6CBE">
      <w:r>
        <w:t xml:space="preserve">  </w:t>
      </w:r>
      <w:proofErr w:type="spellStart"/>
      <w:r>
        <w:t>int</w:t>
      </w:r>
      <w:proofErr w:type="spellEnd"/>
      <w:r>
        <w:t xml:space="preserve"> index;</w:t>
      </w:r>
    </w:p>
    <w:p w:rsidR="002F6CBE" w:rsidRDefault="002F6CBE" w:rsidP="002F6CBE">
      <w:r>
        <w:t xml:space="preserve">  double </w:t>
      </w:r>
      <w:proofErr w:type="spellStart"/>
      <w:r>
        <w:t>overTimeWage</w:t>
      </w:r>
      <w:proofErr w:type="spellEnd"/>
      <w:r>
        <w:t xml:space="preserve">, </w:t>
      </w:r>
      <w:proofErr w:type="spellStart"/>
      <w:r>
        <w:t>overTimePay</w:t>
      </w:r>
      <w:proofErr w:type="spellEnd"/>
      <w:r>
        <w:t xml:space="preserve"> = 0.00;</w:t>
      </w:r>
    </w:p>
    <w:p w:rsidR="002F6CBE" w:rsidRDefault="002F6CBE" w:rsidP="002F6CBE">
      <w:r>
        <w:t xml:space="preserve">  for (index = 0; index &lt; 100; index++) {</w:t>
      </w:r>
    </w:p>
    <w:p w:rsidR="002F6CBE" w:rsidRDefault="002F6CBE" w:rsidP="002F6CBE">
      <w:r>
        <w:t xml:space="preserve">  </w:t>
      </w:r>
      <w:proofErr w:type="spellStart"/>
      <w:r>
        <w:t>firstLine</w:t>
      </w:r>
      <w:proofErr w:type="spellEnd"/>
      <w:r>
        <w:t>[index]  = "";</w:t>
      </w:r>
    </w:p>
    <w:p w:rsidR="002F6CBE" w:rsidRDefault="002F6CBE" w:rsidP="002F6CBE">
      <w:r>
        <w:t xml:space="preserve">  </w:t>
      </w:r>
      <w:proofErr w:type="spellStart"/>
      <w:r>
        <w:t>secondLine</w:t>
      </w:r>
      <w:proofErr w:type="spellEnd"/>
      <w:r>
        <w:t>[index] = "";</w:t>
      </w:r>
    </w:p>
    <w:p w:rsidR="002F6CBE" w:rsidRDefault="002F6CBE" w:rsidP="002F6CBE">
      <w:r>
        <w:t xml:space="preserve">  </w:t>
      </w:r>
      <w:proofErr w:type="spellStart"/>
      <w:r>
        <w:t>thirdLine</w:t>
      </w:r>
      <w:proofErr w:type="spellEnd"/>
      <w:r>
        <w:t>[index ] = "";</w:t>
      </w:r>
    </w:p>
    <w:p w:rsidR="002F6CBE" w:rsidRDefault="002F6CBE" w:rsidP="002F6CBE">
      <w:r>
        <w:t xml:space="preserve">  hours[index]      = 0.0;</w:t>
      </w:r>
    </w:p>
    <w:p w:rsidR="002F6CBE" w:rsidRDefault="002F6CBE" w:rsidP="002F6CBE">
      <w:r>
        <w:t xml:space="preserve">  wages[index]      = 0.0;</w:t>
      </w:r>
    </w:p>
    <w:p w:rsidR="002F6CBE" w:rsidRDefault="002F6CBE" w:rsidP="002F6CBE">
      <w:r>
        <w:t>}</w:t>
      </w:r>
    </w:p>
    <w:p w:rsidR="002F6CBE" w:rsidRDefault="002F6CBE" w:rsidP="002F6CBE">
      <w:r>
        <w:t xml:space="preserve">  </w:t>
      </w:r>
      <w:proofErr w:type="spellStart"/>
      <w:r>
        <w:t>FileReader</w:t>
      </w:r>
      <w:proofErr w:type="spellEnd"/>
      <w:r>
        <w:t xml:space="preserve"> file = new </w:t>
      </w:r>
      <w:proofErr w:type="spellStart"/>
      <w:r>
        <w:t>FileReader</w:t>
      </w:r>
      <w:proofErr w:type="spellEnd"/>
      <w:r>
        <w:t>("payroll.txt");</w:t>
      </w:r>
    </w:p>
    <w:p w:rsidR="002F6CBE" w:rsidRDefault="002F6CBE" w:rsidP="002F6CBE">
      <w:r>
        <w:t xml:space="preserve">  </w:t>
      </w:r>
      <w:proofErr w:type="spellStart"/>
      <w:r>
        <w:t>BufferedReader</w:t>
      </w:r>
      <w:proofErr w:type="spellEnd"/>
      <w:r>
        <w:t xml:space="preserve"> buffer = new </w:t>
      </w:r>
      <w:proofErr w:type="spellStart"/>
      <w:r>
        <w:t>BufferedReader</w:t>
      </w:r>
      <w:proofErr w:type="spellEnd"/>
      <w:r>
        <w:t>(file);</w:t>
      </w:r>
    </w:p>
    <w:p w:rsidR="002F6CBE" w:rsidRDefault="002F6CBE" w:rsidP="002F6CBE">
      <w:r>
        <w:t xml:space="preserve">  index = 0;</w:t>
      </w:r>
    </w:p>
    <w:p w:rsidR="002F6CBE" w:rsidRDefault="002F6CBE" w:rsidP="002F6CBE">
      <w:r>
        <w:t xml:space="preserve">  String line;</w:t>
      </w:r>
    </w:p>
    <w:p w:rsidR="002F6CBE" w:rsidRDefault="002F6CBE" w:rsidP="002F6CBE">
      <w:r>
        <w:t xml:space="preserve">  </w:t>
      </w:r>
      <w:proofErr w:type="spellStart"/>
      <w:r>
        <w:t>DecimalFormat</w:t>
      </w:r>
      <w:proofErr w:type="spellEnd"/>
      <w:r>
        <w:t xml:space="preserve"> </w:t>
      </w:r>
      <w:proofErr w:type="spellStart"/>
      <w:r>
        <w:t>twoDecimal</w:t>
      </w:r>
      <w:proofErr w:type="spellEnd"/>
      <w:r>
        <w:t xml:space="preserve"> = new </w:t>
      </w:r>
      <w:proofErr w:type="spellStart"/>
      <w:r>
        <w:t>DecimalFormat</w:t>
      </w:r>
      <w:proofErr w:type="spellEnd"/>
      <w:r>
        <w:t>("#.00");</w:t>
      </w:r>
    </w:p>
    <w:p w:rsidR="002F6CBE" w:rsidRDefault="002F6CBE" w:rsidP="002F6CBE">
      <w:r>
        <w:t xml:space="preserve">   </w:t>
      </w:r>
    </w:p>
    <w:p w:rsidR="002F6CBE" w:rsidRDefault="002F6CBE" w:rsidP="002F6CBE">
      <w:r>
        <w:t xml:space="preserve">  while((line = </w:t>
      </w:r>
      <w:proofErr w:type="spellStart"/>
      <w:r>
        <w:t>buffer.readLine</w:t>
      </w:r>
      <w:proofErr w:type="spellEnd"/>
      <w:r>
        <w:t>()) != null)</w:t>
      </w:r>
    </w:p>
    <w:p w:rsidR="002F6CBE" w:rsidRDefault="002F6CBE" w:rsidP="002F6CBE">
      <w:r>
        <w:t xml:space="preserve">  {</w:t>
      </w:r>
    </w:p>
    <w:p w:rsidR="002F6CBE" w:rsidRDefault="002F6CBE" w:rsidP="002F6CBE">
      <w:r>
        <w:t xml:space="preserve">    </w:t>
      </w:r>
      <w:proofErr w:type="spellStart"/>
      <w:r>
        <w:t>firstLine</w:t>
      </w:r>
      <w:proofErr w:type="spellEnd"/>
      <w:r>
        <w:t xml:space="preserve"> [index]  = line;</w:t>
      </w:r>
    </w:p>
    <w:p w:rsidR="002F6CBE" w:rsidRDefault="002F6CBE" w:rsidP="002F6CBE">
      <w:r>
        <w:t xml:space="preserve">    </w:t>
      </w:r>
      <w:proofErr w:type="spellStart"/>
      <w:r>
        <w:t>secondLine</w:t>
      </w:r>
      <w:proofErr w:type="spellEnd"/>
      <w:r>
        <w:t xml:space="preserve">[index]  = </w:t>
      </w:r>
      <w:proofErr w:type="spellStart"/>
      <w:r>
        <w:t>buffer.readLine</w:t>
      </w:r>
      <w:proofErr w:type="spellEnd"/>
      <w:r>
        <w:t>();</w:t>
      </w:r>
    </w:p>
    <w:p w:rsidR="002F6CBE" w:rsidRDefault="002F6CBE" w:rsidP="002F6CBE">
      <w:r>
        <w:t xml:space="preserve">    </w:t>
      </w:r>
      <w:proofErr w:type="spellStart"/>
      <w:r>
        <w:t>thirdLine</w:t>
      </w:r>
      <w:proofErr w:type="spellEnd"/>
      <w:r>
        <w:t xml:space="preserve"> [index ] = </w:t>
      </w:r>
      <w:proofErr w:type="spellStart"/>
      <w:r>
        <w:t>buffer.readLine</w:t>
      </w:r>
      <w:proofErr w:type="spellEnd"/>
      <w:r>
        <w:t>();</w:t>
      </w:r>
    </w:p>
    <w:p w:rsidR="002F6CBE" w:rsidRDefault="002F6CBE" w:rsidP="002F6CBE">
      <w:r>
        <w:t xml:space="preserve">    </w:t>
      </w:r>
    </w:p>
    <w:p w:rsidR="002F6CBE" w:rsidRDefault="002F6CBE" w:rsidP="002F6CBE">
      <w:r>
        <w:t xml:space="preserve">    hours[index] = </w:t>
      </w:r>
      <w:proofErr w:type="spellStart"/>
      <w:r>
        <w:t>Double.parseDouble</w:t>
      </w:r>
      <w:proofErr w:type="spellEnd"/>
      <w:r>
        <w:t>(</w:t>
      </w:r>
      <w:proofErr w:type="spellStart"/>
      <w:r>
        <w:t>secondLine</w:t>
      </w:r>
      <w:proofErr w:type="spellEnd"/>
      <w:r>
        <w:t xml:space="preserve">[index]); </w:t>
      </w:r>
    </w:p>
    <w:p w:rsidR="002F6CBE" w:rsidRDefault="002F6CBE" w:rsidP="002F6CBE">
      <w:r>
        <w:t xml:space="preserve">    wages[index] = </w:t>
      </w:r>
      <w:proofErr w:type="spellStart"/>
      <w:r>
        <w:t>Double.parseDouble</w:t>
      </w:r>
      <w:proofErr w:type="spellEnd"/>
      <w:r>
        <w:t>(</w:t>
      </w:r>
      <w:proofErr w:type="spellStart"/>
      <w:r>
        <w:t>thirdLine</w:t>
      </w:r>
      <w:proofErr w:type="spellEnd"/>
      <w:r>
        <w:t>[index]);</w:t>
      </w:r>
    </w:p>
    <w:p w:rsidR="002F6CBE" w:rsidRDefault="002F6CBE" w:rsidP="002F6CBE">
      <w:r>
        <w:lastRenderedPageBreak/>
        <w:t xml:space="preserve">    </w:t>
      </w:r>
      <w:proofErr w:type="spellStart"/>
      <w:r>
        <w:t>twoDecimal.format</w:t>
      </w:r>
      <w:proofErr w:type="spellEnd"/>
      <w:r>
        <w:t>(wages[index]);</w:t>
      </w:r>
    </w:p>
    <w:p w:rsidR="002F6CBE" w:rsidRDefault="002F6CBE" w:rsidP="002F6CBE">
      <w:r>
        <w:t xml:space="preserve">    double </w:t>
      </w:r>
      <w:proofErr w:type="spellStart"/>
      <w:r>
        <w:t>grossPay</w:t>
      </w:r>
      <w:proofErr w:type="spellEnd"/>
      <w:r>
        <w:t>;</w:t>
      </w:r>
    </w:p>
    <w:p w:rsidR="002F6CBE" w:rsidRDefault="002F6CBE" w:rsidP="002F6CBE">
      <w:r>
        <w:t xml:space="preserve">    if(hours[index] &lt;= 40)</w:t>
      </w:r>
    </w:p>
    <w:p w:rsidR="002F6CBE" w:rsidRDefault="002F6CBE" w:rsidP="002F6CBE">
      <w:r>
        <w:t xml:space="preserve">    {</w:t>
      </w:r>
    </w:p>
    <w:p w:rsidR="002F6CBE" w:rsidRDefault="002F6CBE" w:rsidP="002F6CBE">
      <w:r>
        <w:t xml:space="preserve">    </w:t>
      </w:r>
      <w:r>
        <w:tab/>
      </w:r>
      <w:proofErr w:type="spellStart"/>
      <w:r>
        <w:t>grossPay</w:t>
      </w:r>
      <w:proofErr w:type="spellEnd"/>
      <w:r>
        <w:t xml:space="preserve"> = ( hours[index] * wages[index] );</w:t>
      </w:r>
    </w:p>
    <w:p w:rsidR="002F6CBE" w:rsidRDefault="002F6CBE" w:rsidP="002F6CBE">
      <w:r>
        <w:t xml:space="preserve">    }</w:t>
      </w:r>
    </w:p>
    <w:p w:rsidR="002F6CBE" w:rsidRDefault="002F6CBE" w:rsidP="002F6CBE">
      <w:r>
        <w:t xml:space="preserve">    else</w:t>
      </w:r>
    </w:p>
    <w:p w:rsidR="002F6CBE" w:rsidRDefault="002F6CBE" w:rsidP="002F6CBE">
      <w:r>
        <w:t xml:space="preserve">    {</w:t>
      </w:r>
    </w:p>
    <w:p w:rsidR="002F6CBE" w:rsidRDefault="002F6CBE" w:rsidP="002F6CBE">
      <w:r>
        <w:t xml:space="preserve">    </w:t>
      </w:r>
      <w:r>
        <w:tab/>
      </w:r>
      <w:proofErr w:type="spellStart"/>
      <w:r>
        <w:t>overTimeWage</w:t>
      </w:r>
      <w:proofErr w:type="spellEnd"/>
      <w:r>
        <w:t xml:space="preserve"> = 1.5  * wages[index];</w:t>
      </w:r>
    </w:p>
    <w:p w:rsidR="002F6CBE" w:rsidRDefault="002F6CBE" w:rsidP="002F6CBE">
      <w:r>
        <w:t xml:space="preserve">    </w:t>
      </w:r>
      <w:r>
        <w:tab/>
      </w:r>
      <w:proofErr w:type="spellStart"/>
      <w:r>
        <w:t>overTimePay</w:t>
      </w:r>
      <w:proofErr w:type="spellEnd"/>
      <w:r>
        <w:t xml:space="preserve"> = (hours[index] - 40) * </w:t>
      </w:r>
      <w:proofErr w:type="spellStart"/>
      <w:r>
        <w:t>overTimeWage</w:t>
      </w:r>
      <w:proofErr w:type="spellEnd"/>
      <w:r>
        <w:t>;</w:t>
      </w:r>
    </w:p>
    <w:p w:rsidR="002F6CBE" w:rsidRDefault="002F6CBE" w:rsidP="002F6CBE">
      <w:r>
        <w:t xml:space="preserve">        </w:t>
      </w:r>
      <w:proofErr w:type="spellStart"/>
      <w:r>
        <w:t>twoDecimal.format</w:t>
      </w:r>
      <w:proofErr w:type="spellEnd"/>
      <w:r>
        <w:t>(</w:t>
      </w:r>
      <w:proofErr w:type="spellStart"/>
      <w:r>
        <w:t>overTimePay</w:t>
      </w:r>
      <w:proofErr w:type="spellEnd"/>
      <w:r>
        <w:t>);</w:t>
      </w:r>
    </w:p>
    <w:p w:rsidR="002F6CBE" w:rsidRDefault="002F6CBE" w:rsidP="002F6CBE">
      <w:r>
        <w:t xml:space="preserve">    </w:t>
      </w:r>
      <w:r>
        <w:tab/>
      </w:r>
      <w:proofErr w:type="spellStart"/>
      <w:r>
        <w:t>grossPay</w:t>
      </w:r>
      <w:proofErr w:type="spellEnd"/>
      <w:r>
        <w:t xml:space="preserve"> = ((40 * wages[index]) + </w:t>
      </w:r>
      <w:proofErr w:type="spellStart"/>
      <w:r>
        <w:t>overTimePay</w:t>
      </w:r>
      <w:proofErr w:type="spellEnd"/>
      <w:r>
        <w:t xml:space="preserve">); </w:t>
      </w:r>
    </w:p>
    <w:p w:rsidR="002F6CBE" w:rsidRDefault="002F6CBE" w:rsidP="002F6CBE">
      <w:r>
        <w:t xml:space="preserve">    }</w:t>
      </w:r>
    </w:p>
    <w:p w:rsidR="002F6CBE" w:rsidRDefault="002F6CBE" w:rsidP="002F6CBE">
      <w:r>
        <w:t xml:space="preserve">    </w:t>
      </w:r>
      <w:proofErr w:type="spellStart"/>
      <w:r>
        <w:t>BigDecimal</w:t>
      </w:r>
      <w:proofErr w:type="spellEnd"/>
      <w:r>
        <w:t xml:space="preserve"> result     = new </w:t>
      </w:r>
      <w:proofErr w:type="spellStart"/>
      <w:r>
        <w:t>BigDecimal</w:t>
      </w:r>
      <w:proofErr w:type="spellEnd"/>
      <w:r>
        <w:t>(</w:t>
      </w:r>
      <w:proofErr w:type="spellStart"/>
      <w:r>
        <w:t>grossPay</w:t>
      </w:r>
      <w:proofErr w:type="spellEnd"/>
      <w:r>
        <w:t>).</w:t>
      </w:r>
      <w:proofErr w:type="spellStart"/>
      <w:r>
        <w:t>setScale</w:t>
      </w:r>
      <w:proofErr w:type="spellEnd"/>
      <w:r>
        <w:t xml:space="preserve">(2, </w:t>
      </w:r>
      <w:proofErr w:type="spellStart"/>
      <w:r>
        <w:t>BigDecimal.ROUND_HALF_UP</w:t>
      </w:r>
      <w:proofErr w:type="spellEnd"/>
      <w:r>
        <w:t>);</w:t>
      </w:r>
    </w:p>
    <w:p w:rsidR="002F6CBE" w:rsidRDefault="002F6CBE" w:rsidP="002F6CBE">
      <w:r>
        <w:t xml:space="preserve">    String </w:t>
      </w:r>
      <w:proofErr w:type="spellStart"/>
      <w:r>
        <w:t>stringName</w:t>
      </w:r>
      <w:proofErr w:type="spellEnd"/>
      <w:r>
        <w:t xml:space="preserve">     = ("Name:   "  + </w:t>
      </w:r>
      <w:proofErr w:type="spellStart"/>
      <w:r>
        <w:t>firstLine</w:t>
      </w:r>
      <w:proofErr w:type="spellEnd"/>
      <w:r>
        <w:t>[index]);</w:t>
      </w:r>
    </w:p>
    <w:p w:rsidR="002F6CBE" w:rsidRDefault="002F6CBE" w:rsidP="002F6CBE">
      <w:r>
        <w:t xml:space="preserve">    String </w:t>
      </w:r>
      <w:proofErr w:type="spellStart"/>
      <w:r>
        <w:t>stringHours</w:t>
      </w:r>
      <w:proofErr w:type="spellEnd"/>
      <w:r>
        <w:t xml:space="preserve">    = ("Hours:  "  + </w:t>
      </w:r>
      <w:proofErr w:type="spellStart"/>
      <w:r>
        <w:t>secondLine</w:t>
      </w:r>
      <w:proofErr w:type="spellEnd"/>
      <w:r>
        <w:t>[index]);</w:t>
      </w:r>
    </w:p>
    <w:p w:rsidR="002F6CBE" w:rsidRDefault="002F6CBE" w:rsidP="002F6CBE">
      <w:r>
        <w:t xml:space="preserve">    String </w:t>
      </w:r>
      <w:proofErr w:type="spellStart"/>
      <w:r>
        <w:t>stringWages</w:t>
      </w:r>
      <w:proofErr w:type="spellEnd"/>
      <w:r>
        <w:t xml:space="preserve">    = ("Wages: "   + "$" + wages[index]);</w:t>
      </w:r>
    </w:p>
    <w:p w:rsidR="002F6CBE" w:rsidRDefault="002F6CBE" w:rsidP="002F6CBE">
      <w:r>
        <w:t xml:space="preserve">    String </w:t>
      </w:r>
      <w:proofErr w:type="spellStart"/>
      <w:r>
        <w:t>stringGrossPay</w:t>
      </w:r>
      <w:proofErr w:type="spellEnd"/>
      <w:r>
        <w:t xml:space="preserve"> = ("Gross Pay: " + "$" + result); </w:t>
      </w:r>
    </w:p>
    <w:p w:rsidR="002F6CBE" w:rsidRDefault="002F6CBE" w:rsidP="002F6CBE">
      <w:r>
        <w:t xml:space="preserve">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null,stringName</w:t>
      </w:r>
      <w:proofErr w:type="spellEnd"/>
      <w:r>
        <w:t xml:space="preserve"> + "\n"</w:t>
      </w:r>
    </w:p>
    <w:p w:rsidR="002F6CBE" w:rsidRDefault="002F6CBE" w:rsidP="002F6CBE">
      <w:r>
        <w:t xml:space="preserve">     + </w:t>
      </w:r>
      <w:proofErr w:type="spellStart"/>
      <w:r>
        <w:t>stringHours</w:t>
      </w:r>
      <w:proofErr w:type="spellEnd"/>
      <w:r>
        <w:t xml:space="preserve"> + "\n" + </w:t>
      </w:r>
      <w:proofErr w:type="spellStart"/>
      <w:r>
        <w:t>stringWages</w:t>
      </w:r>
      <w:proofErr w:type="spellEnd"/>
      <w:r>
        <w:t xml:space="preserve"> + "\n" + </w:t>
      </w:r>
      <w:proofErr w:type="spellStart"/>
      <w:r>
        <w:t>stringGrossPay</w:t>
      </w:r>
      <w:proofErr w:type="spellEnd"/>
      <w:r>
        <w:t>, "Result",</w:t>
      </w:r>
    </w:p>
    <w:p w:rsidR="002F6CBE" w:rsidRDefault="002F6CBE" w:rsidP="002F6CBE">
      <w:r>
        <w:t xml:space="preserve">     </w:t>
      </w:r>
      <w:proofErr w:type="spellStart"/>
      <w:r>
        <w:t>JOptionPane.PLAIN_MESSAGE</w:t>
      </w:r>
      <w:proofErr w:type="spellEnd"/>
      <w:r>
        <w:t xml:space="preserve"> );</w:t>
      </w:r>
    </w:p>
    <w:p w:rsidR="002F6CBE" w:rsidRDefault="002F6CBE" w:rsidP="002F6CBE">
      <w:r>
        <w:t xml:space="preserve">    </w:t>
      </w:r>
      <w:proofErr w:type="spellStart"/>
      <w:r>
        <w:t>overTimeWrite</w:t>
      </w:r>
      <w:proofErr w:type="spellEnd"/>
      <w:r>
        <w:t>(</w:t>
      </w:r>
      <w:proofErr w:type="spellStart"/>
      <w:r>
        <w:t>firstLine</w:t>
      </w:r>
      <w:proofErr w:type="spellEnd"/>
      <w:r>
        <w:t>[index],</w:t>
      </w:r>
      <w:proofErr w:type="spellStart"/>
      <w:r>
        <w:t>overTimePay</w:t>
      </w:r>
      <w:proofErr w:type="spellEnd"/>
      <w:r>
        <w:t>);</w:t>
      </w:r>
    </w:p>
    <w:p w:rsidR="002F6CBE" w:rsidRDefault="002F6CBE" w:rsidP="002F6CBE">
      <w:r>
        <w:t xml:space="preserve"> </w:t>
      </w:r>
    </w:p>
    <w:p w:rsidR="002F6CBE" w:rsidRDefault="002F6CBE" w:rsidP="002F6CBE">
      <w:r>
        <w:t xml:space="preserve">    index++;</w:t>
      </w:r>
    </w:p>
    <w:p w:rsidR="002F6CBE" w:rsidRDefault="002F6CBE" w:rsidP="002F6CBE">
      <w:r>
        <w:t xml:space="preserve">  }</w:t>
      </w:r>
    </w:p>
    <w:p w:rsidR="002F6CBE" w:rsidRDefault="002F6CBE" w:rsidP="002F6CBE">
      <w:r>
        <w:t xml:space="preserve">  </w:t>
      </w:r>
      <w:proofErr w:type="spellStart"/>
      <w:r>
        <w:t>buffer.close</w:t>
      </w:r>
      <w:proofErr w:type="spellEnd"/>
      <w:r>
        <w:t>();</w:t>
      </w:r>
    </w:p>
    <w:p w:rsidR="002F6CBE" w:rsidRDefault="002F6CBE" w:rsidP="002F6CBE">
      <w:r>
        <w:lastRenderedPageBreak/>
        <w:t xml:space="preserve">  </w:t>
      </w:r>
      <w:proofErr w:type="spellStart"/>
      <w:r>
        <w:t>System.exit</w:t>
      </w:r>
      <w:proofErr w:type="spellEnd"/>
      <w:r>
        <w:t>(0);</w:t>
      </w:r>
    </w:p>
    <w:p w:rsidR="002F6CBE" w:rsidRDefault="002F6CBE" w:rsidP="002F6CBE">
      <w:r>
        <w:t>}</w:t>
      </w:r>
    </w:p>
    <w:p w:rsidR="002F6CBE" w:rsidRDefault="002F6CBE" w:rsidP="002F6CBE">
      <w:r>
        <w:t>catch (</w:t>
      </w:r>
      <w:proofErr w:type="spellStart"/>
      <w:r>
        <w:t>IOException</w:t>
      </w:r>
      <w:proofErr w:type="spellEnd"/>
      <w:r>
        <w:t xml:space="preserve"> e ) { </w:t>
      </w:r>
      <w:proofErr w:type="spellStart"/>
      <w:r>
        <w:t>System.out.println</w:t>
      </w:r>
      <w:proofErr w:type="spellEnd"/>
      <w:r>
        <w:t xml:space="preserve">(e); }        </w:t>
      </w:r>
    </w:p>
    <w:p w:rsidR="002F6CBE" w:rsidRDefault="002F6CBE" w:rsidP="002F6CBE">
      <w:r>
        <w:t xml:space="preserve"> }</w:t>
      </w:r>
    </w:p>
    <w:p w:rsidR="002F6CBE" w:rsidRDefault="002F6CBE" w:rsidP="002F6CBE"/>
    <w:p w:rsidR="002F6CBE" w:rsidRDefault="002F6CBE" w:rsidP="002F6CBE">
      <w:r>
        <w:t>/*</w:t>
      </w:r>
    </w:p>
    <w:p w:rsidR="002F6CBE" w:rsidRDefault="002F6CBE" w:rsidP="002F6CBE">
      <w:r>
        <w:t xml:space="preserve"> * This will create a overtime.txt file having</w:t>
      </w:r>
    </w:p>
    <w:p w:rsidR="002F6CBE" w:rsidRDefault="002F6CBE" w:rsidP="002F6CBE">
      <w:r>
        <w:t xml:space="preserve"> * overtime pay information for every employee</w:t>
      </w:r>
    </w:p>
    <w:p w:rsidR="002F6CBE" w:rsidRDefault="002F6CBE" w:rsidP="002F6CBE">
      <w:r>
        <w:t xml:space="preserve"> */</w:t>
      </w:r>
    </w:p>
    <w:p w:rsidR="002F6CBE" w:rsidRDefault="002F6CBE" w:rsidP="002F6CBE">
      <w:r>
        <w:t xml:space="preserve">static void </w:t>
      </w:r>
      <w:proofErr w:type="spellStart"/>
      <w:r>
        <w:t>overTimeWrite</w:t>
      </w:r>
      <w:proofErr w:type="spellEnd"/>
      <w:r>
        <w:t xml:space="preserve">(String </w:t>
      </w:r>
      <w:proofErr w:type="spellStart"/>
      <w:r>
        <w:t>name,double</w:t>
      </w:r>
      <w:proofErr w:type="spellEnd"/>
      <w:r>
        <w:t xml:space="preserve"> </w:t>
      </w:r>
      <w:proofErr w:type="spellStart"/>
      <w:r>
        <w:t>overPay</w:t>
      </w:r>
      <w:proofErr w:type="spellEnd"/>
      <w:r>
        <w:t>)</w:t>
      </w:r>
    </w:p>
    <w:p w:rsidR="002F6CBE" w:rsidRDefault="002F6CBE" w:rsidP="002F6CBE">
      <w:r>
        <w:t>{</w:t>
      </w:r>
    </w:p>
    <w:p w:rsidR="002F6CBE" w:rsidRDefault="002F6CBE" w:rsidP="002F6CBE">
      <w:r>
        <w:tab/>
        <w:t>{</w:t>
      </w:r>
    </w:p>
    <w:p w:rsidR="002F6CBE" w:rsidRDefault="002F6CBE" w:rsidP="002F6CBE">
      <w:r>
        <w:tab/>
      </w:r>
      <w:r>
        <w:tab/>
        <w:t xml:space="preserve">try { </w:t>
      </w:r>
    </w:p>
    <w:p w:rsidR="002F6CBE" w:rsidRDefault="002F6CBE" w:rsidP="002F6CBE"/>
    <w:p w:rsidR="002F6CBE" w:rsidRDefault="002F6CBE" w:rsidP="002F6CBE">
      <w:r>
        <w:tab/>
      </w:r>
      <w:r>
        <w:tab/>
        <w:t xml:space="preserve">  String </w:t>
      </w:r>
      <w:proofErr w:type="spellStart"/>
      <w:r>
        <w:t>firstLine</w:t>
      </w:r>
      <w:proofErr w:type="spellEnd"/>
      <w:r>
        <w:t xml:space="preserve">, </w:t>
      </w:r>
      <w:proofErr w:type="spellStart"/>
      <w:r>
        <w:t>secondLine</w:t>
      </w:r>
      <w:proofErr w:type="spellEnd"/>
      <w:r>
        <w:t xml:space="preserve"> = ""; </w:t>
      </w:r>
    </w:p>
    <w:p w:rsidR="002F6CBE" w:rsidRDefault="002F6CBE" w:rsidP="002F6CBE">
      <w:r>
        <w:tab/>
      </w:r>
      <w:r>
        <w:tab/>
        <w:t xml:space="preserve">  File check = new File("overtime.txt");  </w:t>
      </w:r>
    </w:p>
    <w:p w:rsidR="002F6CBE" w:rsidRDefault="002F6CBE" w:rsidP="002F6CBE">
      <w:r>
        <w:tab/>
      </w:r>
      <w:r>
        <w:tab/>
        <w:t xml:space="preserve">  </w:t>
      </w:r>
      <w:proofErr w:type="spellStart"/>
      <w:r>
        <w:t>FileWriter</w:t>
      </w:r>
      <w:proofErr w:type="spellEnd"/>
      <w:r>
        <w:t xml:space="preserve"> file;</w:t>
      </w:r>
    </w:p>
    <w:p w:rsidR="002F6CBE" w:rsidRDefault="002F6CBE" w:rsidP="002F6CBE">
      <w:r>
        <w:tab/>
      </w:r>
      <w:r>
        <w:tab/>
        <w:t xml:space="preserve">  if(</w:t>
      </w:r>
      <w:proofErr w:type="spellStart"/>
      <w:r>
        <w:t>check.exists</w:t>
      </w:r>
      <w:proofErr w:type="spellEnd"/>
      <w:r>
        <w:t xml:space="preserve">()) </w:t>
      </w:r>
    </w:p>
    <w:p w:rsidR="002F6CBE" w:rsidRDefault="002F6CBE" w:rsidP="002F6CBE">
      <w:r>
        <w:tab/>
      </w:r>
      <w:r>
        <w:tab/>
        <w:t xml:space="preserve">    file = new </w:t>
      </w:r>
      <w:proofErr w:type="spellStart"/>
      <w:r>
        <w:t>FileWriter</w:t>
      </w:r>
      <w:proofErr w:type="spellEnd"/>
      <w:r>
        <w:t>("overtime.txt", true);</w:t>
      </w:r>
    </w:p>
    <w:p w:rsidR="002F6CBE" w:rsidRDefault="002F6CBE" w:rsidP="002F6CBE">
      <w:r>
        <w:tab/>
      </w:r>
      <w:r>
        <w:tab/>
        <w:t xml:space="preserve">  else</w:t>
      </w:r>
    </w:p>
    <w:p w:rsidR="002F6CBE" w:rsidRDefault="002F6CBE" w:rsidP="002F6CBE">
      <w:r>
        <w:tab/>
      </w:r>
      <w:r>
        <w:tab/>
        <w:t xml:space="preserve">    file = new </w:t>
      </w:r>
      <w:proofErr w:type="spellStart"/>
      <w:r>
        <w:t>FileWriter</w:t>
      </w:r>
      <w:proofErr w:type="spellEnd"/>
      <w:r>
        <w:t xml:space="preserve">("overtime.txt"); </w:t>
      </w:r>
    </w:p>
    <w:p w:rsidR="002F6CBE" w:rsidRDefault="002F6CBE" w:rsidP="002F6CBE">
      <w:r>
        <w:tab/>
      </w:r>
      <w:r>
        <w:tab/>
        <w:t xml:space="preserve">  </w:t>
      </w:r>
      <w:proofErr w:type="spellStart"/>
      <w:r>
        <w:t>BufferedWriter</w:t>
      </w:r>
      <w:proofErr w:type="spellEnd"/>
      <w:r>
        <w:t xml:space="preserve"> buffer = new </w:t>
      </w:r>
      <w:proofErr w:type="spellStart"/>
      <w:r>
        <w:t>BufferedWriter</w:t>
      </w:r>
      <w:proofErr w:type="spellEnd"/>
      <w:r>
        <w:t>(file);</w:t>
      </w:r>
    </w:p>
    <w:p w:rsidR="002F6CBE" w:rsidRDefault="002F6CBE" w:rsidP="002F6CBE">
      <w:r>
        <w:tab/>
      </w:r>
      <w:r>
        <w:tab/>
        <w:t xml:space="preserve"> </w:t>
      </w:r>
    </w:p>
    <w:p w:rsidR="002F6CBE" w:rsidRDefault="002F6CBE" w:rsidP="002F6CBE">
      <w:r>
        <w:tab/>
      </w:r>
      <w:r>
        <w:tab/>
        <w:t xml:space="preserve">    </w:t>
      </w:r>
      <w:proofErr w:type="spellStart"/>
      <w:r>
        <w:t>firstLine</w:t>
      </w:r>
      <w:proofErr w:type="spellEnd"/>
      <w:r>
        <w:t xml:space="preserve"> = name;</w:t>
      </w:r>
    </w:p>
    <w:p w:rsidR="002F6CBE" w:rsidRDefault="002F6CBE" w:rsidP="002F6CBE">
      <w:r>
        <w:tab/>
      </w:r>
      <w:r>
        <w:tab/>
        <w:t xml:space="preserve">    </w:t>
      </w:r>
      <w:proofErr w:type="spellStart"/>
      <w:r>
        <w:t>secondLine</w:t>
      </w:r>
      <w:proofErr w:type="spellEnd"/>
      <w:r>
        <w:t xml:space="preserve"> = ("$" + </w:t>
      </w:r>
      <w:proofErr w:type="spellStart"/>
      <w:r>
        <w:t>String.format</w:t>
      </w:r>
      <w:proofErr w:type="spellEnd"/>
      <w:r>
        <w:t xml:space="preserve">( "%.2f", </w:t>
      </w:r>
      <w:proofErr w:type="spellStart"/>
      <w:r>
        <w:t>overPay</w:t>
      </w:r>
      <w:proofErr w:type="spellEnd"/>
      <w:r>
        <w:t>));</w:t>
      </w:r>
    </w:p>
    <w:p w:rsidR="002F6CBE" w:rsidRDefault="002F6CBE" w:rsidP="002F6CBE">
      <w:r>
        <w:tab/>
      </w:r>
      <w:r>
        <w:tab/>
        <w:t xml:space="preserve">    </w:t>
      </w:r>
      <w:proofErr w:type="spellStart"/>
      <w:r>
        <w:t>buffer.write</w:t>
      </w:r>
      <w:proofErr w:type="spellEnd"/>
      <w:r>
        <w:t>(</w:t>
      </w:r>
      <w:proofErr w:type="spellStart"/>
      <w:r>
        <w:t>firstLine</w:t>
      </w:r>
      <w:proofErr w:type="spellEnd"/>
      <w:r>
        <w:t>);</w:t>
      </w:r>
    </w:p>
    <w:p w:rsidR="002F6CBE" w:rsidRDefault="002F6CBE" w:rsidP="002F6CBE">
      <w:r>
        <w:lastRenderedPageBreak/>
        <w:tab/>
      </w:r>
      <w:r>
        <w:tab/>
        <w:t xml:space="preserve">    </w:t>
      </w:r>
      <w:proofErr w:type="spellStart"/>
      <w:r>
        <w:t>buffer.newLine</w:t>
      </w:r>
      <w:proofErr w:type="spellEnd"/>
      <w:r>
        <w:t>();</w:t>
      </w:r>
    </w:p>
    <w:p w:rsidR="002F6CBE" w:rsidRDefault="002F6CBE" w:rsidP="002F6CBE">
      <w:r>
        <w:tab/>
      </w:r>
      <w:r>
        <w:tab/>
        <w:t xml:space="preserve">    </w:t>
      </w:r>
      <w:proofErr w:type="spellStart"/>
      <w:r>
        <w:t>buffer.write</w:t>
      </w:r>
      <w:proofErr w:type="spellEnd"/>
      <w:r>
        <w:t>(</w:t>
      </w:r>
      <w:proofErr w:type="spellStart"/>
      <w:r>
        <w:t>secondLine</w:t>
      </w:r>
      <w:proofErr w:type="spellEnd"/>
      <w:r>
        <w:t>);</w:t>
      </w:r>
    </w:p>
    <w:p w:rsidR="002F6CBE" w:rsidRDefault="002F6CBE" w:rsidP="002F6CBE">
      <w:r>
        <w:tab/>
      </w:r>
      <w:r>
        <w:tab/>
        <w:t xml:space="preserve">    </w:t>
      </w:r>
      <w:proofErr w:type="spellStart"/>
      <w:r>
        <w:t>buffer.newLine</w:t>
      </w:r>
      <w:proofErr w:type="spellEnd"/>
      <w:r>
        <w:t>();</w:t>
      </w:r>
    </w:p>
    <w:p w:rsidR="002F6CBE" w:rsidRDefault="002F6CBE" w:rsidP="002F6CBE">
      <w:r>
        <w:tab/>
      </w:r>
      <w:r>
        <w:tab/>
      </w:r>
      <w:r>
        <w:tab/>
      </w:r>
      <w:proofErr w:type="spellStart"/>
      <w:r>
        <w:t>buffer.close</w:t>
      </w:r>
      <w:proofErr w:type="spellEnd"/>
      <w:r>
        <w:t>();</w:t>
      </w:r>
    </w:p>
    <w:p w:rsidR="002F6CBE" w:rsidRDefault="002F6CBE" w:rsidP="002F6CBE">
      <w:r>
        <w:tab/>
      </w:r>
      <w:r>
        <w:tab/>
        <w:t>}</w:t>
      </w:r>
    </w:p>
    <w:p w:rsidR="002F6CBE" w:rsidRDefault="002F6CBE" w:rsidP="002F6CBE">
      <w:r>
        <w:tab/>
      </w:r>
      <w:r>
        <w:tab/>
      </w:r>
      <w:r>
        <w:tab/>
        <w:t>catch (</w:t>
      </w:r>
      <w:proofErr w:type="spellStart"/>
      <w:r>
        <w:t>IOException</w:t>
      </w:r>
      <w:proofErr w:type="spellEnd"/>
      <w:r>
        <w:t xml:space="preserve"> e) { </w:t>
      </w:r>
      <w:proofErr w:type="spellStart"/>
      <w:r>
        <w:t>System.out.println</w:t>
      </w:r>
      <w:proofErr w:type="spellEnd"/>
      <w:r>
        <w:t xml:space="preserve">(e); }  </w:t>
      </w:r>
    </w:p>
    <w:p w:rsidR="002F6CBE" w:rsidRDefault="002F6CBE" w:rsidP="002F6CBE">
      <w:r>
        <w:tab/>
      </w:r>
      <w:r>
        <w:tab/>
        <w:t>}</w:t>
      </w:r>
    </w:p>
    <w:p w:rsidR="002F6CBE" w:rsidRDefault="002F6CBE" w:rsidP="002F6CBE">
      <w:r>
        <w:t>}</w:t>
      </w:r>
    </w:p>
    <w:p w:rsidR="002F6CBE" w:rsidRDefault="002F6CBE" w:rsidP="002F6CBE">
      <w:r>
        <w:t xml:space="preserve">public static void main(String[] </w:t>
      </w:r>
      <w:proofErr w:type="spellStart"/>
      <w:r>
        <w:t>args</w:t>
      </w:r>
      <w:proofErr w:type="spellEnd"/>
      <w:r>
        <w:t xml:space="preserve">)  </w:t>
      </w:r>
    </w:p>
    <w:p w:rsidR="002F6CBE" w:rsidRDefault="002F6CBE" w:rsidP="002F6CBE">
      <w:r>
        <w:t>{</w:t>
      </w:r>
    </w:p>
    <w:p w:rsidR="002F6CBE" w:rsidRDefault="002F6CBE" w:rsidP="002F6CBE">
      <w:r>
        <w:tab/>
        <w:t xml:space="preserve">new </w:t>
      </w:r>
      <w:proofErr w:type="spellStart"/>
      <w:r>
        <w:t>ReadData</w:t>
      </w:r>
      <w:proofErr w:type="spellEnd"/>
      <w:r>
        <w:t>();</w:t>
      </w:r>
    </w:p>
    <w:p w:rsidR="002F6CBE" w:rsidRDefault="002F6CBE" w:rsidP="002F6CBE">
      <w:r>
        <w:t>}</w:t>
      </w:r>
    </w:p>
    <w:p w:rsidR="002F6CBE" w:rsidRDefault="002F6CBE" w:rsidP="002F6CBE">
      <w:r>
        <w:t>}</w:t>
      </w:r>
    </w:p>
    <w:p w:rsidR="002F6CBE" w:rsidRDefault="002F6CBE" w:rsidP="002F6CBE"/>
    <w:p w:rsidR="002F6CBE" w:rsidRDefault="002F6CBE" w:rsidP="002F6CBE">
      <w:pPr>
        <w:pStyle w:val="Heading2"/>
      </w:pPr>
      <w:r>
        <w:t>report.java</w:t>
      </w:r>
    </w:p>
    <w:p w:rsidR="002F6CBE" w:rsidRDefault="002F6CBE" w:rsidP="002F6CBE"/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Name:        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Rahul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Mittal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Lab Name:     ITMD_510_LAB_06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Current Date: 11/01/2015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java.io.BufferedWriter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java.io.FileReader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java.io.FileWriter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java.text.DecimalFormat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java.util.Collections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javax.swing.JOptionPane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This method will first display the list of employees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in sorted manner and then the user need to enter the 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lastRenderedPageBreak/>
        <w:t xml:space="preserve"> * name of the employee, if that employee name exists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then it will generate a payroll report of the employee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else it will display a message saying that the name is invalid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*/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Report {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Rahul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Student, Programmer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firstLine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secondLine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thirdLine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hours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0.00, </w:t>
      </w:r>
      <w:r>
        <w:rPr>
          <w:rFonts w:ascii="Courier New" w:hAnsi="Courier New" w:cs="Courier New"/>
          <w:color w:val="0000C0"/>
          <w:sz w:val="20"/>
          <w:szCs w:val="20"/>
        </w:rPr>
        <w:t>wages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0.00;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grossPay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overTime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overTimeWage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0.00;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DecimalFormat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twoDecimal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DecimalFormat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"0.00"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&lt;String&gt;();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Report()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{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"payroll.txt"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buffer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String </w:t>
      </w:r>
      <w:r>
        <w:rPr>
          <w:rFonts w:ascii="Courier New" w:hAnsi="Courier New" w:cs="Courier New"/>
          <w:color w:val="6A3E3E"/>
          <w:sz w:val="20"/>
          <w:szCs w:val="20"/>
        </w:rPr>
        <w:t>line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</w:t>
      </w:r>
      <w:r>
        <w:rPr>
          <w:rFonts w:ascii="Courier New" w:hAnsi="Courier New" w:cs="Courier New"/>
          <w:color w:val="6A3E3E"/>
          <w:sz w:val="20"/>
          <w:szCs w:val="20"/>
        </w:rPr>
        <w:t>line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buffer</w:t>
      </w:r>
      <w:r>
        <w:rPr>
          <w:rFonts w:ascii="Courier New" w:hAnsi="Courier New" w:cs="Courier New"/>
          <w:color w:val="000000"/>
          <w:sz w:val="20"/>
          <w:szCs w:val="20"/>
        </w:rPr>
        <w:t>.readLine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())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firstLine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line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secondLine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buffer</w:t>
      </w:r>
      <w:r>
        <w:rPr>
          <w:rFonts w:ascii="Courier New" w:hAnsi="Courier New" w:cs="Courier New"/>
          <w:color w:val="000000"/>
          <w:sz w:val="20"/>
          <w:szCs w:val="20"/>
        </w:rPr>
        <w:t>.readLine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thirdLine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buffer</w:t>
      </w:r>
      <w:r>
        <w:rPr>
          <w:rFonts w:ascii="Courier New" w:hAnsi="Courier New" w:cs="Courier New"/>
          <w:color w:val="000000"/>
          <w:sz w:val="20"/>
          <w:szCs w:val="20"/>
        </w:rPr>
        <w:t>.readLine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emp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line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}</w:t>
      </w:r>
      <w:r>
        <w:rPr>
          <w:rFonts w:ascii="Courier New" w:hAnsi="Courier New" w:cs="Courier New"/>
          <w:color w:val="3F7F5F"/>
          <w:sz w:val="20"/>
          <w:szCs w:val="20"/>
        </w:rPr>
        <w:t>//end while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buffer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empList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Collections.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empList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}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JOptionPane.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"Name:\n"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empList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"List of Employees"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JOptionPane.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PLAIN_MESSAGE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r>
        <w:rPr>
          <w:rFonts w:ascii="Courier New" w:hAnsi="Courier New" w:cs="Courier New"/>
          <w:color w:val="3F7F5F"/>
          <w:sz w:val="20"/>
          <w:szCs w:val="20"/>
        </w:rPr>
        <w:t>//Get input then of desired employee name to save employee data to a file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userInput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userInput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userInput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userInput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JOptionPane.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an employee name from the list"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}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empList</w:t>
      </w:r>
      <w:r>
        <w:rPr>
          <w:rFonts w:ascii="Courier New" w:hAnsi="Courier New" w:cs="Courier New"/>
          <w:color w:val="000000"/>
          <w:sz w:val="20"/>
          <w:szCs w:val="20"/>
        </w:rPr>
        <w:t>.toLowerCase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().contains(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userInput</w:t>
      </w:r>
      <w:r>
        <w:rPr>
          <w:rFonts w:ascii="Courier New" w:hAnsi="Courier New" w:cs="Courier New"/>
          <w:color w:val="000000"/>
          <w:sz w:val="20"/>
          <w:szCs w:val="20"/>
        </w:rPr>
        <w:t>.toLowerCase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())) {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file2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"payroll.txt"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buffer2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file2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String </w:t>
      </w:r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  <w:r>
        <w:rPr>
          <w:rFonts w:ascii="Courier New" w:hAnsi="Courier New" w:cs="Courier New"/>
          <w:color w:val="3F7F5F"/>
          <w:sz w:val="20"/>
          <w:szCs w:val="20"/>
        </w:rPr>
        <w:t>//Loop the file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</w:t>
      </w:r>
      <w:r>
        <w:rPr>
          <w:rFonts w:ascii="Courier New" w:hAnsi="Courier New" w:cs="Courier New"/>
          <w:color w:val="6A3E3E"/>
          <w:sz w:val="20"/>
          <w:szCs w:val="20"/>
        </w:rPr>
        <w:t>line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buffer2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.readLine())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firstLine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 </w:t>
      </w:r>
      <w:r>
        <w:rPr>
          <w:rFonts w:ascii="Courier New" w:hAnsi="Courier New" w:cs="Courier New"/>
          <w:color w:val="6A3E3E"/>
          <w:sz w:val="20"/>
          <w:szCs w:val="20"/>
        </w:rPr>
        <w:t>line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secondLine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buffer2</w:t>
      </w:r>
      <w:r>
        <w:rPr>
          <w:rFonts w:ascii="Courier New" w:hAnsi="Courier New" w:cs="Courier New"/>
          <w:color w:val="000000"/>
          <w:sz w:val="20"/>
          <w:szCs w:val="20"/>
        </w:rPr>
        <w:t>.readLine();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thirdLine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 </w:t>
      </w:r>
      <w:r>
        <w:rPr>
          <w:rFonts w:ascii="Courier New" w:hAnsi="Courier New" w:cs="Courier New"/>
          <w:color w:val="6A3E3E"/>
          <w:sz w:val="20"/>
          <w:szCs w:val="20"/>
        </w:rPr>
        <w:t>buffer2</w:t>
      </w:r>
      <w:r>
        <w:rPr>
          <w:rFonts w:ascii="Courier New" w:hAnsi="Courier New" w:cs="Courier New"/>
          <w:color w:val="000000"/>
          <w:sz w:val="20"/>
          <w:szCs w:val="20"/>
        </w:rPr>
        <w:t>.readLine();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</w:t>
      </w:r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userInput</w:t>
      </w:r>
      <w:r>
        <w:rPr>
          <w:rFonts w:ascii="Courier New" w:hAnsi="Courier New" w:cs="Courier New"/>
          <w:color w:val="000000"/>
          <w:sz w:val="20"/>
          <w:szCs w:val="20"/>
        </w:rPr>
        <w:t>.toLowerCase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firstLine</w:t>
      </w:r>
      <w:r>
        <w:rPr>
          <w:rFonts w:ascii="Courier New" w:hAnsi="Courier New" w:cs="Courier New"/>
          <w:color w:val="000000"/>
          <w:sz w:val="20"/>
          <w:szCs w:val="20"/>
        </w:rPr>
        <w:t>.equalsIgnoreCase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{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generate_Report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firstLine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secondLine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thirdLine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buffer2</w:t>
      </w:r>
      <w:r>
        <w:rPr>
          <w:rFonts w:ascii="Courier New" w:hAnsi="Courier New" w:cs="Courier New"/>
          <w:color w:val="000000"/>
          <w:sz w:val="20"/>
          <w:szCs w:val="20"/>
        </w:rPr>
        <w:t>.close();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r>
        <w:rPr>
          <w:rFonts w:ascii="Courier New" w:hAnsi="Courier New" w:cs="Courier New"/>
          <w:color w:val="6A3E3E"/>
          <w:sz w:val="20"/>
          <w:szCs w:val="20"/>
        </w:rPr>
        <w:t>file2</w:t>
      </w:r>
      <w:r>
        <w:rPr>
          <w:rFonts w:ascii="Courier New" w:hAnsi="Courier New" w:cs="Courier New"/>
          <w:color w:val="000000"/>
          <w:sz w:val="20"/>
          <w:szCs w:val="20"/>
        </w:rPr>
        <w:t>.close();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JOptionPane.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"Report Generated."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"Result"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JOptionPane.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PLAIN_MESSAGE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}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r>
        <w:rPr>
          <w:rFonts w:ascii="Courier New" w:hAnsi="Courier New" w:cs="Courier New"/>
          <w:color w:val="3F7F5F"/>
          <w:sz w:val="20"/>
          <w:szCs w:val="20"/>
        </w:rPr>
        <w:t>//Error Message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JOptionPane.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"Please enter a valid 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}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(0);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} 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 * This method will generate a report   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 */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generate_Report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,String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lv_hours</w:t>
      </w:r>
      <w:r>
        <w:rPr>
          <w:rFonts w:ascii="Courier New" w:hAnsi="Courier New" w:cs="Courier New"/>
          <w:color w:val="000000"/>
          <w:sz w:val="20"/>
          <w:szCs w:val="20"/>
        </w:rPr>
        <w:t>,String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lv_wages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{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hours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Double.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lv_hours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0000C0"/>
          <w:sz w:val="20"/>
          <w:szCs w:val="20"/>
        </w:rPr>
        <w:t>wages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Double.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lv_wages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hours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&lt;= 40)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{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grossPay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 </w:t>
      </w:r>
      <w:r>
        <w:rPr>
          <w:rFonts w:ascii="Courier New" w:hAnsi="Courier New" w:cs="Courier New"/>
          <w:color w:val="0000C0"/>
          <w:sz w:val="20"/>
          <w:szCs w:val="20"/>
        </w:rPr>
        <w:t>hours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r>
        <w:rPr>
          <w:rFonts w:ascii="Courier New" w:hAnsi="Courier New" w:cs="Courier New"/>
          <w:color w:val="0000C0"/>
          <w:sz w:val="20"/>
          <w:szCs w:val="20"/>
        </w:rPr>
        <w:t>wages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}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{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overTimeWage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1.5  * </w:t>
      </w:r>
      <w:r>
        <w:rPr>
          <w:rFonts w:ascii="Courier New" w:hAnsi="Courier New" w:cs="Courier New"/>
          <w:color w:val="0000C0"/>
          <w:sz w:val="20"/>
          <w:szCs w:val="20"/>
        </w:rPr>
        <w:t>wages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overTime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>
        <w:rPr>
          <w:rFonts w:ascii="Courier New" w:hAnsi="Courier New" w:cs="Courier New"/>
          <w:color w:val="0000C0"/>
          <w:sz w:val="20"/>
          <w:szCs w:val="20"/>
        </w:rPr>
        <w:t>hours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- 40) *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overTimeWage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twoDecimal</w:t>
      </w:r>
      <w:r>
        <w:rPr>
          <w:rFonts w:ascii="Courier New" w:hAnsi="Courier New" w:cs="Courier New"/>
          <w:color w:val="000000"/>
          <w:sz w:val="20"/>
          <w:szCs w:val="20"/>
        </w:rPr>
        <w:t>.format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overTime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grossPay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((40 * </w:t>
      </w:r>
      <w:r>
        <w:rPr>
          <w:rFonts w:ascii="Courier New" w:hAnsi="Courier New" w:cs="Courier New"/>
          <w:color w:val="0000C0"/>
          <w:sz w:val="20"/>
          <w:szCs w:val="20"/>
        </w:rPr>
        <w:t>wages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overTime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}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String </w:t>
      </w:r>
      <w:r>
        <w:rPr>
          <w:rFonts w:ascii="Courier New" w:hAnsi="Courier New" w:cs="Courier New"/>
          <w:color w:val="6A3E3E"/>
          <w:sz w:val="20"/>
          <w:szCs w:val="20"/>
        </w:rPr>
        <w:t>split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  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.split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name_First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Character.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toUpperCase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split</w:t>
      </w:r>
      <w:r>
        <w:rPr>
          <w:rFonts w:ascii="Courier New" w:hAnsi="Courier New" w:cs="Courier New"/>
          <w:color w:val="000000"/>
          <w:sz w:val="20"/>
          <w:szCs w:val="20"/>
        </w:rPr>
        <w:t>[0].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(0));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last_Name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 </w:t>
      </w:r>
      <w:r>
        <w:rPr>
          <w:rFonts w:ascii="Courier New" w:hAnsi="Courier New" w:cs="Courier New"/>
          <w:color w:val="6A3E3E"/>
          <w:sz w:val="20"/>
          <w:szCs w:val="20"/>
        </w:rPr>
        <w:t>split</w:t>
      </w:r>
      <w:r>
        <w:rPr>
          <w:rFonts w:ascii="Courier New" w:hAnsi="Courier New" w:cs="Courier New"/>
          <w:color w:val="000000"/>
          <w:sz w:val="20"/>
          <w:szCs w:val="20"/>
        </w:rPr>
        <w:t>[1];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name_First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last_Name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".txt"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File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check_Report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file_Report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{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check_Report</w:t>
      </w:r>
      <w:r>
        <w:rPr>
          <w:rFonts w:ascii="Courier New" w:hAnsi="Courier New" w:cs="Courier New"/>
          <w:color w:val="000000"/>
          <w:sz w:val="20"/>
          <w:szCs w:val="20"/>
        </w:rPr>
        <w:t>.exists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()) 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file_Report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file_Report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}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{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}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BufferedWriter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buffer_Rep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BufferedWriter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file_Report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{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&lt;= 20;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{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buffer_Rep</w:t>
      </w:r>
      <w:r>
        <w:rPr>
          <w:rFonts w:ascii="Courier New" w:hAnsi="Courier New" w:cs="Courier New"/>
          <w:color w:val="000000"/>
          <w:sz w:val="20"/>
          <w:szCs w:val="20"/>
        </w:rPr>
        <w:t>.write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}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buffer_Rep</w:t>
      </w:r>
      <w:r>
        <w:rPr>
          <w:rFonts w:ascii="Courier New" w:hAnsi="Courier New" w:cs="Courier New"/>
          <w:color w:val="000000"/>
          <w:sz w:val="20"/>
          <w:szCs w:val="20"/>
        </w:rPr>
        <w:t>.write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"Payroll Report"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&lt;= 20;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{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buffer_Rep</w:t>
      </w:r>
      <w:r>
        <w:rPr>
          <w:rFonts w:ascii="Courier New" w:hAnsi="Courier New" w:cs="Courier New"/>
          <w:color w:val="000000"/>
          <w:sz w:val="20"/>
          <w:szCs w:val="20"/>
        </w:rPr>
        <w:t>.write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}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buffer_Rep</w:t>
      </w:r>
      <w:r>
        <w:rPr>
          <w:rFonts w:ascii="Courier New" w:hAnsi="Courier New" w:cs="Courier New"/>
          <w:color w:val="000000"/>
          <w:sz w:val="20"/>
          <w:szCs w:val="20"/>
        </w:rPr>
        <w:t>.newLine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buffer_Rep</w:t>
      </w:r>
      <w:r>
        <w:rPr>
          <w:rFonts w:ascii="Courier New" w:hAnsi="Courier New" w:cs="Courier New"/>
          <w:color w:val="000000"/>
          <w:sz w:val="20"/>
          <w:szCs w:val="20"/>
        </w:rPr>
        <w:t>.write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"Employee Name:</w:t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2A00FF"/>
          <w:sz w:val="20"/>
          <w:szCs w:val="20"/>
        </w:rPr>
        <w:tab/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buffer_Rep</w:t>
      </w:r>
      <w:r>
        <w:rPr>
          <w:rFonts w:ascii="Courier New" w:hAnsi="Courier New" w:cs="Courier New"/>
          <w:color w:val="000000"/>
          <w:sz w:val="20"/>
          <w:szCs w:val="20"/>
        </w:rPr>
        <w:t>.write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buffer_Rep</w:t>
      </w:r>
      <w:r>
        <w:rPr>
          <w:rFonts w:ascii="Courier New" w:hAnsi="Courier New" w:cs="Courier New"/>
          <w:color w:val="000000"/>
          <w:sz w:val="20"/>
          <w:szCs w:val="20"/>
        </w:rPr>
        <w:t>.newLine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buffer_Rep</w:t>
      </w:r>
      <w:r>
        <w:rPr>
          <w:rFonts w:ascii="Courier New" w:hAnsi="Courier New" w:cs="Courier New"/>
          <w:color w:val="000000"/>
          <w:sz w:val="20"/>
          <w:szCs w:val="20"/>
        </w:rPr>
        <w:t>.write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"Hours:   </w:t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buffer_Rep</w:t>
      </w:r>
      <w:r>
        <w:rPr>
          <w:rFonts w:ascii="Courier New" w:hAnsi="Courier New" w:cs="Courier New"/>
          <w:color w:val="000000"/>
          <w:sz w:val="20"/>
          <w:szCs w:val="20"/>
        </w:rPr>
        <w:t>.write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secondLine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buffer_Rep</w:t>
      </w:r>
      <w:r>
        <w:rPr>
          <w:rFonts w:ascii="Courier New" w:hAnsi="Courier New" w:cs="Courier New"/>
          <w:color w:val="000000"/>
          <w:sz w:val="20"/>
          <w:szCs w:val="20"/>
        </w:rPr>
        <w:t>.newLine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buffer_Rep</w:t>
      </w:r>
      <w:r>
        <w:rPr>
          <w:rFonts w:ascii="Courier New" w:hAnsi="Courier New" w:cs="Courier New"/>
          <w:color w:val="000000"/>
          <w:sz w:val="20"/>
          <w:szCs w:val="20"/>
        </w:rPr>
        <w:t>.write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"Wages: </w:t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ab/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buffer_Rep</w:t>
      </w:r>
      <w:r>
        <w:rPr>
          <w:rFonts w:ascii="Courier New" w:hAnsi="Courier New" w:cs="Courier New"/>
          <w:color w:val="000000"/>
          <w:sz w:val="20"/>
          <w:szCs w:val="20"/>
        </w:rPr>
        <w:t>.write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"$"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thirdLine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buffer_Rep</w:t>
      </w:r>
      <w:r>
        <w:rPr>
          <w:rFonts w:ascii="Courier New" w:hAnsi="Courier New" w:cs="Courier New"/>
          <w:color w:val="000000"/>
          <w:sz w:val="20"/>
          <w:szCs w:val="20"/>
        </w:rPr>
        <w:t>.newLine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buffer_Rep</w:t>
      </w:r>
      <w:r>
        <w:rPr>
          <w:rFonts w:ascii="Courier New" w:hAnsi="Courier New" w:cs="Courier New"/>
          <w:color w:val="000000"/>
          <w:sz w:val="20"/>
          <w:szCs w:val="20"/>
        </w:rPr>
        <w:t>.write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"Gross Pay:</w:t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gross_String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>
        <w:rPr>
          <w:rFonts w:ascii="Courier New" w:hAnsi="Courier New" w:cs="Courier New"/>
          <w:color w:val="2A00FF"/>
          <w:sz w:val="20"/>
          <w:szCs w:val="20"/>
        </w:rPr>
        <w:t>"$"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Double.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grossPay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buffer_Rep</w:t>
      </w:r>
      <w:r>
        <w:rPr>
          <w:rFonts w:ascii="Courier New" w:hAnsi="Courier New" w:cs="Courier New"/>
          <w:color w:val="000000"/>
          <w:sz w:val="20"/>
          <w:szCs w:val="20"/>
        </w:rPr>
        <w:t>.write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gross_String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buffer_Rep</w:t>
      </w:r>
      <w:r>
        <w:rPr>
          <w:rFonts w:ascii="Courier New" w:hAnsi="Courier New" w:cs="Courier New"/>
          <w:color w:val="000000"/>
          <w:sz w:val="20"/>
          <w:szCs w:val="20"/>
        </w:rPr>
        <w:t>.newLine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buffer_Rep</w:t>
      </w:r>
      <w:r>
        <w:rPr>
          <w:rFonts w:ascii="Courier New" w:hAnsi="Courier New" w:cs="Courier New"/>
          <w:color w:val="000000"/>
          <w:sz w:val="20"/>
          <w:szCs w:val="20"/>
        </w:rPr>
        <w:t>.write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"Overtime Pay  </w:t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overtime_String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>
        <w:rPr>
          <w:rFonts w:ascii="Courier New" w:hAnsi="Courier New" w:cs="Courier New"/>
          <w:color w:val="2A00FF"/>
          <w:sz w:val="20"/>
          <w:szCs w:val="20"/>
        </w:rPr>
        <w:t>"$"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>
        <w:rPr>
          <w:rFonts w:ascii="Courier New" w:hAnsi="Courier New" w:cs="Courier New"/>
          <w:color w:val="2A00FF"/>
          <w:sz w:val="20"/>
          <w:szCs w:val="20"/>
        </w:rPr>
        <w:t>"%.2f"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overTime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buffer_Rep</w:t>
      </w:r>
      <w:r>
        <w:rPr>
          <w:rFonts w:ascii="Courier New" w:hAnsi="Courier New" w:cs="Courier New"/>
          <w:color w:val="000000"/>
          <w:sz w:val="20"/>
          <w:szCs w:val="20"/>
        </w:rPr>
        <w:t>.write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overtime_String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buffer_Rep</w:t>
      </w:r>
      <w:r>
        <w:rPr>
          <w:rFonts w:ascii="Courier New" w:hAnsi="Courier New" w:cs="Courier New"/>
          <w:color w:val="000000"/>
          <w:sz w:val="20"/>
          <w:szCs w:val="20"/>
        </w:rPr>
        <w:t>.newLine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&lt;=54 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{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buffer_Rep</w:t>
      </w:r>
      <w:r>
        <w:rPr>
          <w:rFonts w:ascii="Courier New" w:hAnsi="Courier New" w:cs="Courier New"/>
          <w:color w:val="000000"/>
          <w:sz w:val="20"/>
          <w:szCs w:val="20"/>
        </w:rPr>
        <w:t>.write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}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buffer_Rep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}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{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} 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  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Report();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F6CBE" w:rsidRDefault="002F6CBE" w:rsidP="002F6CBE"/>
    <w:p w:rsidR="002F6CBE" w:rsidRDefault="002F6CBE" w:rsidP="002F6CBE">
      <w:pPr>
        <w:pStyle w:val="Heading2"/>
      </w:pPr>
      <w:r>
        <w:t>menu.java</w:t>
      </w:r>
    </w:p>
    <w:p w:rsidR="002F6CBE" w:rsidRDefault="002F6CBE" w:rsidP="002F6CBE"/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Name:        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Rahul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Mittal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Lab Name:     ITMD_510_LAB_06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Current Date: 11/01/2015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javax.swing.JOptionPane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//programmer: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Rahul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Student 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Menu {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Menu()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"welcome"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"enter..."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 1 to enter payroll data"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 2 to view payroll data"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 3 to generate report by employee"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 4 to check the subtotal and total overtime"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 5 to exit"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answer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  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JOptionPane.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choice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choice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//This will call CreateData.java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1: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CreateData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cd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CreateData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r>
        <w:rPr>
          <w:rFonts w:ascii="Courier New" w:hAnsi="Courier New" w:cs="Courier New"/>
          <w:color w:val="6A3E3E"/>
          <w:sz w:val="20"/>
          <w:szCs w:val="20"/>
        </w:rPr>
        <w:t>answer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//This will call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ReadData</w:t>
      </w:r>
      <w:proofErr w:type="spellEnd"/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2: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r>
        <w:rPr>
          <w:rFonts w:ascii="Courier New" w:hAnsi="Courier New" w:cs="Courier New"/>
          <w:color w:val="6A3E3E"/>
          <w:sz w:val="20"/>
          <w:szCs w:val="20"/>
        </w:rPr>
        <w:t>answer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//This will call Report.java which will generate a report for an employee 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3:  Report 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rpt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Report();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r>
        <w:rPr>
          <w:rFonts w:ascii="Courier New" w:hAnsi="Courier New" w:cs="Courier New"/>
          <w:color w:val="6A3E3E"/>
          <w:sz w:val="20"/>
          <w:szCs w:val="20"/>
        </w:rPr>
        <w:t>answer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//This will call Summary.java which will display the summary         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4:  Summary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Summary();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answer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//This will exit the program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5:  </w:t>
      </w:r>
      <w:r>
        <w:rPr>
          <w:rFonts w:ascii="Courier New" w:hAnsi="Courier New" w:cs="Courier New"/>
          <w:color w:val="6A3E3E"/>
          <w:sz w:val="20"/>
          <w:szCs w:val="20"/>
        </w:rPr>
        <w:t>answer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{ </w:t>
      </w:r>
      <w:r>
        <w:rPr>
          <w:rFonts w:ascii="Courier New" w:hAnsi="Courier New" w:cs="Courier New"/>
          <w:color w:val="6A3E3E"/>
          <w:sz w:val="20"/>
          <w:szCs w:val="20"/>
        </w:rPr>
        <w:t>answer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choice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JOptionPane.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"enter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a number: 1 - 5"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  <w:r>
        <w:rPr>
          <w:rFonts w:ascii="Courier New" w:hAnsi="Courier New" w:cs="Courier New"/>
          <w:color w:val="3F7F5F"/>
          <w:sz w:val="20"/>
          <w:szCs w:val="20"/>
        </w:rPr>
        <w:t>//end switch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  <w:r>
        <w:rPr>
          <w:rFonts w:ascii="Courier New" w:hAnsi="Courier New" w:cs="Courier New"/>
          <w:color w:val="3F7F5F"/>
          <w:sz w:val="20"/>
          <w:szCs w:val="20"/>
        </w:rPr>
        <w:t>//end try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 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{ 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JOptionPane.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"Please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enter only a number: 1 - 5"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  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answer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00FF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</w:t>
      </w:r>
      <w:r>
        <w:rPr>
          <w:rFonts w:ascii="Courier New" w:hAnsi="Courier New" w:cs="Courier New"/>
          <w:color w:val="6A3E3E"/>
          <w:sz w:val="20"/>
          <w:szCs w:val="20"/>
        </w:rPr>
        <w:t>answer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00FF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 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{ 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Menu();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3F7F5F"/>
          <w:sz w:val="20"/>
          <w:szCs w:val="20"/>
        </w:rPr>
        <w:t>//end main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//end class </w:t>
      </w:r>
    </w:p>
    <w:p w:rsidR="002F6CBE" w:rsidRDefault="002F6CBE" w:rsidP="002F6CBE"/>
    <w:p w:rsidR="002F6CBE" w:rsidRDefault="002F6CBE" w:rsidP="002F6CBE">
      <w:pPr>
        <w:pStyle w:val="Heading2"/>
      </w:pPr>
      <w:r>
        <w:t>login.java</w:t>
      </w:r>
    </w:p>
    <w:p w:rsidR="002F6CBE" w:rsidRDefault="002F6CBE" w:rsidP="002F6CBE"/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Name:        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Rahul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Mittal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Lab Name:     ITMD_510_LAB_06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Current Date: 11/01/2015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javax.swing.JOptionPane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//programmer: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Rahul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Student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Login {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 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{ 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access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String </w:t>
      </w:r>
      <w:r>
        <w:rPr>
          <w:rFonts w:ascii="Courier New" w:hAnsi="Courier New" w:cs="Courier New"/>
          <w:color w:val="6A3E3E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"welcome"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>"enter your name"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{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JOptionPane.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String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.trim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.toUpperCase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.equalsIgnoreCase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"Admin"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 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{ 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JOptionPane.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"hello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A3E3E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"enter your password"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A3E3E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JOptionPane.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.trim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.toUpperCase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"ADMIN"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 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 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6A3E3E"/>
          <w:sz w:val="20"/>
          <w:szCs w:val="20"/>
        </w:rPr>
        <w:t>access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JOptionPane.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"incorrect password"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{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JOptionPane.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"incorrect login 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System.exit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(1);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3);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access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{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Menu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Menu(); 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);} 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{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JOptionPane.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"You have attempted 3 times with failure"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(0);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3F7F5F"/>
          <w:sz w:val="20"/>
          <w:szCs w:val="20"/>
        </w:rPr>
        <w:t>//end main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3F7F5F"/>
          <w:sz w:val="20"/>
          <w:szCs w:val="20"/>
        </w:rPr>
        <w:t>//end class</w:t>
      </w:r>
    </w:p>
    <w:p w:rsidR="002F6CBE" w:rsidRDefault="002F6CBE" w:rsidP="002F6CBE"/>
    <w:p w:rsidR="002F6CBE" w:rsidRDefault="002F6CBE" w:rsidP="002F6CBE">
      <w:pPr>
        <w:pStyle w:val="Heading2"/>
      </w:pPr>
      <w:r>
        <w:t>summary.java</w:t>
      </w:r>
    </w:p>
    <w:p w:rsidR="002F6CBE" w:rsidRDefault="002F6CBE" w:rsidP="002F6CBE"/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Name:        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Rahul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Mittal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Lab Name:     ITMD_510_LAB_06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Current Date: 11/01/2015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java.io.FileReader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java.text.DecimalFormat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javax.swing.JOptionPane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Summary {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This method will display the summary of overtime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pay of employees starting from A to F,G to L and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M to Z and the total overtime salary  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*/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Summary()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firstLine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secondLine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a_to_f_Subtotal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0.00,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g_to_l_Subtotal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0.00,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m_to_z_Subtotal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0.00,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total_Overtime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 0.00,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overTime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= 0.00;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DecimalFormat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twoDecimal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DecimalFormat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"#.00"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"overtime.txt"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buffer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sz w:val="20"/>
          <w:szCs w:val="20"/>
        </w:rPr>
        <w:t>line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((</w:t>
      </w:r>
      <w:r>
        <w:rPr>
          <w:rFonts w:ascii="Courier New" w:hAnsi="Courier New" w:cs="Courier New"/>
          <w:color w:val="6A3E3E"/>
          <w:sz w:val="20"/>
          <w:szCs w:val="20"/>
        </w:rPr>
        <w:t>line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buffer</w:t>
      </w:r>
      <w:r>
        <w:rPr>
          <w:rFonts w:ascii="Courier New" w:hAnsi="Courier New" w:cs="Courier New"/>
          <w:color w:val="000000"/>
          <w:sz w:val="20"/>
          <w:szCs w:val="20"/>
        </w:rPr>
        <w:t>.readLine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())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{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firstLine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line</w:t>
      </w:r>
      <w:r>
        <w:rPr>
          <w:rFonts w:ascii="Courier New" w:hAnsi="Courier New" w:cs="Courier New"/>
          <w:color w:val="000000"/>
          <w:sz w:val="20"/>
          <w:szCs w:val="20"/>
        </w:rPr>
        <w:t>.toLowerCase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secondLine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buffer</w:t>
      </w:r>
      <w:r>
        <w:rPr>
          <w:rFonts w:ascii="Courier New" w:hAnsi="Courier New" w:cs="Courier New"/>
          <w:color w:val="000000"/>
          <w:sz w:val="20"/>
          <w:szCs w:val="20"/>
        </w:rPr>
        <w:t>.readLine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overTime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Double.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secondLine</w:t>
      </w:r>
      <w:r>
        <w:rPr>
          <w:rFonts w:ascii="Courier New" w:hAnsi="Courier New" w:cs="Courier New"/>
          <w:color w:val="000000"/>
          <w:sz w:val="20"/>
          <w:szCs w:val="20"/>
        </w:rPr>
        <w:t>.substring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</w:t>
      </w:r>
      <w:r>
        <w:rPr>
          <w:rFonts w:ascii="Courier New" w:hAnsi="Courier New" w:cs="Courier New"/>
          <w:color w:val="6A3E3E"/>
          <w:sz w:val="20"/>
          <w:szCs w:val="20"/>
        </w:rPr>
        <w:t>secondLine</w:t>
      </w:r>
      <w:r>
        <w:rPr>
          <w:rFonts w:ascii="Courier New" w:hAnsi="Courier New" w:cs="Courier New"/>
          <w:color w:val="000000"/>
          <w:sz w:val="20"/>
          <w:szCs w:val="20"/>
        </w:rPr>
        <w:t>.length()));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first_Char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firstLine</w:t>
      </w:r>
      <w:r>
        <w:rPr>
          <w:rFonts w:ascii="Courier New" w:hAnsi="Courier New" w:cs="Courier New"/>
          <w:color w:val="000000"/>
          <w:sz w:val="20"/>
          <w:szCs w:val="20"/>
        </w:rPr>
        <w:t>.charAt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(0);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first_Char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&gt;= </w:t>
      </w:r>
      <w:r>
        <w:rPr>
          <w:rFonts w:ascii="Courier New" w:hAnsi="Courier New" w:cs="Courier New"/>
          <w:color w:val="2A00FF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first_Char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&lt;= </w:t>
      </w:r>
      <w:r>
        <w:rPr>
          <w:rFonts w:ascii="Courier New" w:hAnsi="Courier New" w:cs="Courier New"/>
          <w:color w:val="2A00FF"/>
          <w:sz w:val="20"/>
          <w:szCs w:val="20"/>
        </w:rPr>
        <w:t>'f'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{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a_to_f_Subtotal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a_to_f_Subtotal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overTime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first_Char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&gt;= </w:t>
      </w:r>
      <w:r>
        <w:rPr>
          <w:rFonts w:ascii="Courier New" w:hAnsi="Courier New" w:cs="Courier New"/>
          <w:color w:val="2A00FF"/>
          <w:sz w:val="20"/>
          <w:szCs w:val="20"/>
        </w:rPr>
        <w:t>'g'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first_Char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&lt;= </w:t>
      </w:r>
      <w:r>
        <w:rPr>
          <w:rFonts w:ascii="Courier New" w:hAnsi="Courier New" w:cs="Courier New"/>
          <w:color w:val="2A00FF"/>
          <w:sz w:val="20"/>
          <w:szCs w:val="20"/>
        </w:rPr>
        <w:t>'l'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{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g_to_l_Subtotal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g_to_l_Subtotal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overTime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first_Char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&gt;= </w:t>
      </w:r>
      <w:r>
        <w:rPr>
          <w:rFonts w:ascii="Courier New" w:hAnsi="Courier New" w:cs="Courier New"/>
          <w:color w:val="2A00FF"/>
          <w:sz w:val="20"/>
          <w:szCs w:val="20"/>
        </w:rPr>
        <w:t>'m'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first_Char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&lt;= </w:t>
      </w:r>
      <w:r>
        <w:rPr>
          <w:rFonts w:ascii="Courier New" w:hAnsi="Courier New" w:cs="Courier New"/>
          <w:color w:val="2A00FF"/>
          <w:sz w:val="20"/>
          <w:szCs w:val="20"/>
        </w:rPr>
        <w:t>'z'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{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m_to_z_Subtotal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m_to_z_Subtotal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overTime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total_Overtime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a_to_f_Subtotal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g_to_l_Subtotal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m_to_z_Subtotal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JOptionPane.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"A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to F Subtotal: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"\t"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"$"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twoDecimal</w:t>
      </w:r>
      <w:r>
        <w:rPr>
          <w:rFonts w:ascii="Courier New" w:hAnsi="Courier New" w:cs="Courier New"/>
          <w:color w:val="000000"/>
          <w:sz w:val="20"/>
          <w:szCs w:val="20"/>
        </w:rPr>
        <w:t>.format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a_to_f_Subtotal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"G to L Subtotal: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2A00FF"/>
          <w:sz w:val="20"/>
          <w:szCs w:val="20"/>
        </w:rPr>
        <w:t>"\t"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"$"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twoDecimal</w:t>
      </w:r>
      <w:r>
        <w:rPr>
          <w:rFonts w:ascii="Courier New" w:hAnsi="Courier New" w:cs="Courier New"/>
          <w:color w:val="000000"/>
          <w:sz w:val="20"/>
          <w:szCs w:val="20"/>
        </w:rPr>
        <w:t>.format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g_to_l_Subtotal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"M to Z Subtotal: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color w:val="2A00FF"/>
          <w:sz w:val="20"/>
          <w:szCs w:val="20"/>
        </w:rPr>
        <w:t>"\t"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"$"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twoDecimal</w:t>
      </w:r>
      <w:r>
        <w:rPr>
          <w:rFonts w:ascii="Courier New" w:hAnsi="Courier New" w:cs="Courier New"/>
          <w:color w:val="000000"/>
          <w:sz w:val="20"/>
          <w:szCs w:val="20"/>
        </w:rPr>
        <w:t>.format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m_to_z_Subtotal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+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"Total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OverTime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"\t"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"$"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twoDecimal</w:t>
      </w:r>
      <w:r>
        <w:rPr>
          <w:rFonts w:ascii="Courier New" w:hAnsi="Courier New" w:cs="Courier New"/>
          <w:color w:val="000000"/>
          <w:sz w:val="20"/>
          <w:szCs w:val="20"/>
        </w:rPr>
        <w:t>.format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total_Overtime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>
        <w:rPr>
          <w:rFonts w:ascii="Courier New" w:hAnsi="Courier New" w:cs="Courier New"/>
          <w:color w:val="2A00FF"/>
          <w:sz w:val="20"/>
          <w:szCs w:val="20"/>
        </w:rPr>
        <w:t>"Over Time"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JOptionPane.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PLAIN_MESSAGE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 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Summary();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F6CBE" w:rsidRDefault="002F6CBE" w:rsidP="002F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F6CBE" w:rsidRPr="002F6CBE" w:rsidRDefault="002F6CBE" w:rsidP="002F6CBE">
      <w:bookmarkStart w:id="0" w:name="_GoBack"/>
      <w:bookmarkEnd w:id="0"/>
    </w:p>
    <w:sectPr w:rsidR="002F6CBE" w:rsidRPr="002F6CBE">
      <w:headerReference w:type="default" r:id="rId2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5524" w:rsidRDefault="00755524" w:rsidP="006D6BC1">
      <w:pPr>
        <w:spacing w:after="0" w:line="240" w:lineRule="auto"/>
      </w:pPr>
      <w:r>
        <w:separator/>
      </w:r>
    </w:p>
  </w:endnote>
  <w:endnote w:type="continuationSeparator" w:id="0">
    <w:p w:rsidR="00755524" w:rsidRDefault="00755524" w:rsidP="006D6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5524" w:rsidRDefault="00755524" w:rsidP="006D6BC1">
      <w:pPr>
        <w:spacing w:after="0" w:line="240" w:lineRule="auto"/>
      </w:pPr>
      <w:r>
        <w:separator/>
      </w:r>
    </w:p>
  </w:footnote>
  <w:footnote w:type="continuationSeparator" w:id="0">
    <w:p w:rsidR="00755524" w:rsidRDefault="00755524" w:rsidP="006D6B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6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83"/>
      <w:gridCol w:w="4950"/>
      <w:gridCol w:w="1552"/>
    </w:tblGrid>
    <w:tr w:rsidR="00861AD8" w:rsidTr="00861AD8">
      <w:trPr>
        <w:cantSplit/>
        <w:trHeight w:val="413"/>
        <w:jc w:val="center"/>
      </w:trPr>
      <w:tc>
        <w:tcPr>
          <w:tcW w:w="2183" w:type="dxa"/>
          <w:shd w:val="pct15" w:color="auto" w:fill="auto"/>
        </w:tcPr>
        <w:p w:rsidR="00861AD8" w:rsidRPr="0018729A" w:rsidRDefault="00861AD8" w:rsidP="006D6BC1">
          <w:pPr>
            <w:rPr>
              <w:rFonts w:ascii="Arial" w:hAnsi="Arial"/>
              <w:b/>
              <w:spacing w:val="20"/>
              <w:sz w:val="4"/>
            </w:rPr>
          </w:pPr>
        </w:p>
        <w:p w:rsidR="00861AD8" w:rsidRDefault="00861AD8" w:rsidP="006D6BC1">
          <w:pPr>
            <w:jc w:val="center"/>
            <w:rPr>
              <w:sz w:val="6"/>
            </w:rPr>
          </w:pPr>
          <w:r>
            <w:rPr>
              <w:rFonts w:ascii="Arial" w:hAnsi="Arial"/>
              <w:b/>
              <w:spacing w:val="20"/>
              <w:sz w:val="36"/>
            </w:rPr>
            <w:t>ITMD 510</w:t>
          </w:r>
          <w:r>
            <w:rPr>
              <w:rFonts w:ascii="Tahoma" w:hAnsi="Tahoma"/>
              <w:b/>
              <w:vanish/>
              <w:sz w:val="36"/>
            </w:rPr>
            <w:pgNum/>
          </w:r>
          <w:r>
            <w:rPr>
              <w:rFonts w:ascii="Tahoma" w:hAnsi="Tahoma"/>
              <w:b/>
              <w:vanish/>
              <w:sz w:val="36"/>
            </w:rPr>
            <w:pgNum/>
          </w:r>
        </w:p>
      </w:tc>
      <w:tc>
        <w:tcPr>
          <w:tcW w:w="4950" w:type="dxa"/>
          <w:shd w:val="pct15" w:color="auto" w:fill="auto"/>
        </w:tcPr>
        <w:p w:rsidR="00861AD8" w:rsidRPr="009D5D92" w:rsidRDefault="00861AD8" w:rsidP="006D6BC1">
          <w:pPr>
            <w:jc w:val="center"/>
            <w:rPr>
              <w:rFonts w:ascii="Arial" w:hAnsi="Arial"/>
              <w:i/>
              <w:sz w:val="10"/>
              <w:szCs w:val="24"/>
            </w:rPr>
          </w:pPr>
        </w:p>
        <w:p w:rsidR="00861AD8" w:rsidRPr="005E59C2" w:rsidRDefault="00861AD8" w:rsidP="006D6BC1">
          <w:pPr>
            <w:jc w:val="center"/>
            <w:rPr>
              <w:b/>
              <w:i/>
              <w:sz w:val="6"/>
            </w:rPr>
          </w:pPr>
          <w:r>
            <w:rPr>
              <w:rFonts w:ascii="Tahoma" w:hAnsi="Tahoma" w:cs="Tahoma"/>
              <w:b/>
              <w:i/>
              <w:sz w:val="24"/>
            </w:rPr>
            <w:t>Object Oriented App Development</w:t>
          </w:r>
        </w:p>
      </w:tc>
      <w:tc>
        <w:tcPr>
          <w:tcW w:w="1552" w:type="dxa"/>
          <w:shd w:val="pct15" w:color="auto" w:fill="auto"/>
        </w:tcPr>
        <w:p w:rsidR="00861AD8" w:rsidRPr="0018729A" w:rsidRDefault="00861AD8" w:rsidP="006D6BC1">
          <w:pPr>
            <w:rPr>
              <w:rFonts w:ascii="Arial" w:hAnsi="Arial"/>
              <w:sz w:val="4"/>
              <w:szCs w:val="4"/>
            </w:rPr>
          </w:pPr>
          <w:r w:rsidRPr="0018729A">
            <w:rPr>
              <w:rFonts w:ascii="Arial" w:hAnsi="Arial"/>
              <w:sz w:val="4"/>
              <w:szCs w:val="4"/>
            </w:rPr>
            <w:t xml:space="preserve"> </w:t>
          </w:r>
        </w:p>
        <w:p w:rsidR="00861AD8" w:rsidRDefault="00861AD8" w:rsidP="006D6BC1">
          <w:pPr>
            <w:jc w:val="center"/>
            <w:rPr>
              <w:b/>
              <w:bCs/>
              <w:sz w:val="6"/>
            </w:rPr>
          </w:pPr>
          <w:r w:rsidRPr="005966B7">
            <w:rPr>
              <w:rFonts w:ascii="Arial" w:hAnsi="Arial"/>
              <w:sz w:val="32"/>
            </w:rPr>
            <w:t xml:space="preserve">Lab </w:t>
          </w:r>
          <w:r w:rsidR="00EA1AF1">
            <w:rPr>
              <w:rFonts w:ascii="Arial" w:hAnsi="Arial"/>
              <w:sz w:val="32"/>
            </w:rPr>
            <w:t>6</w:t>
          </w:r>
        </w:p>
      </w:tc>
    </w:tr>
  </w:tbl>
  <w:p w:rsidR="00861AD8" w:rsidRPr="00EC452E" w:rsidRDefault="00861AD8" w:rsidP="006D6BC1">
    <w:pPr>
      <w:tabs>
        <w:tab w:val="left" w:pos="1995"/>
        <w:tab w:val="left" w:pos="4788"/>
        <w:tab w:val="left" w:pos="6408"/>
        <w:tab w:val="left" w:pos="7659"/>
        <w:tab w:val="left" w:pos="9547"/>
      </w:tabs>
      <w:ind w:left="108"/>
      <w:rPr>
        <w:b/>
        <w:i/>
        <w:sz w:val="2"/>
      </w:rPr>
    </w:pPr>
  </w:p>
  <w:p w:rsidR="00861AD8" w:rsidRDefault="00861AD8" w:rsidP="006D6BC1">
    <w:pPr>
      <w:rPr>
        <w:rFonts w:ascii="Tahoma" w:hAnsi="Tahoma"/>
        <w:sz w:val="4"/>
        <w:szCs w:val="4"/>
      </w:rPr>
    </w:pPr>
  </w:p>
  <w:tbl>
    <w:tblPr>
      <w:tblW w:w="8687" w:type="dxa"/>
      <w:jc w:val="center"/>
      <w:tblLayout w:type="fixed"/>
      <w:tblLook w:val="0000" w:firstRow="0" w:lastRow="0" w:firstColumn="0" w:lastColumn="0" w:noHBand="0" w:noVBand="0"/>
    </w:tblPr>
    <w:tblGrid>
      <w:gridCol w:w="2364"/>
      <w:gridCol w:w="4344"/>
      <w:gridCol w:w="1326"/>
      <w:gridCol w:w="653"/>
    </w:tblGrid>
    <w:tr w:rsidR="00861AD8" w:rsidTr="00861AD8">
      <w:trPr>
        <w:cantSplit/>
        <w:jc w:val="center"/>
      </w:trPr>
      <w:tc>
        <w:tcPr>
          <w:tcW w:w="2364" w:type="dxa"/>
        </w:tcPr>
        <w:p w:rsidR="00861AD8" w:rsidRDefault="00861AD8" w:rsidP="006D6BC1">
          <w:pPr>
            <w:rPr>
              <w:rFonts w:ascii="Tahoma" w:hAnsi="Tahoma"/>
              <w:b/>
            </w:rPr>
          </w:pPr>
          <w:r>
            <w:rPr>
              <w:rFonts w:ascii="Tahoma" w:hAnsi="Tahoma"/>
              <w:b/>
            </w:rPr>
            <w:t>Student Name</w:t>
          </w:r>
        </w:p>
      </w:tc>
      <w:tc>
        <w:tcPr>
          <w:tcW w:w="4344" w:type="dxa"/>
          <w:tcBorders>
            <w:bottom w:val="single" w:sz="4" w:space="0" w:color="auto"/>
          </w:tcBorders>
        </w:tcPr>
        <w:p w:rsidR="00861AD8" w:rsidRDefault="00861AD8" w:rsidP="006D6BC1">
          <w:pPr>
            <w:rPr>
              <w:b/>
              <w:i/>
              <w:sz w:val="24"/>
            </w:rPr>
          </w:pPr>
          <w:r>
            <w:rPr>
              <w:b/>
              <w:i/>
              <w:sz w:val="24"/>
            </w:rPr>
            <w:t>Rahul Mittal</w:t>
          </w:r>
        </w:p>
      </w:tc>
      <w:tc>
        <w:tcPr>
          <w:tcW w:w="1326" w:type="dxa"/>
        </w:tcPr>
        <w:p w:rsidR="00861AD8" w:rsidRDefault="00861AD8" w:rsidP="006D6BC1">
          <w:pPr>
            <w:rPr>
              <w:rFonts w:ascii="Tahoma" w:hAnsi="Tahoma"/>
              <w:b/>
              <w:sz w:val="24"/>
            </w:rPr>
          </w:pPr>
          <w:r>
            <w:rPr>
              <w:rFonts w:ascii="Tahoma" w:hAnsi="Tahoma"/>
              <w:b/>
            </w:rPr>
            <w:t xml:space="preserve">Section   </w:t>
          </w:r>
        </w:p>
      </w:tc>
      <w:tc>
        <w:tcPr>
          <w:tcW w:w="653" w:type="dxa"/>
          <w:tcBorders>
            <w:bottom w:val="single" w:sz="4" w:space="0" w:color="auto"/>
          </w:tcBorders>
        </w:tcPr>
        <w:p w:rsidR="00861AD8" w:rsidRDefault="00861AD8" w:rsidP="006D6BC1">
          <w:pPr>
            <w:rPr>
              <w:rFonts w:ascii="Tahoma" w:hAnsi="Tahoma"/>
              <w:b/>
              <w:sz w:val="24"/>
            </w:rPr>
          </w:pPr>
          <w:r>
            <w:rPr>
              <w:rFonts w:ascii="Tahoma" w:hAnsi="Tahoma"/>
              <w:b/>
              <w:sz w:val="24"/>
            </w:rPr>
            <w:t>01</w:t>
          </w:r>
        </w:p>
      </w:tc>
    </w:tr>
  </w:tbl>
  <w:p w:rsidR="00861AD8" w:rsidRDefault="00861AD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NDQ0NjQxNTQzMzWzMDZS0lEKTi0uzszPAykwrgUA3JX63ywAAAA="/>
  </w:docVars>
  <w:rsids>
    <w:rsidRoot w:val="006D6BC1"/>
    <w:rsid w:val="00022ABA"/>
    <w:rsid w:val="000B3A60"/>
    <w:rsid w:val="000F75DA"/>
    <w:rsid w:val="002F6CBE"/>
    <w:rsid w:val="003C07BF"/>
    <w:rsid w:val="003F0212"/>
    <w:rsid w:val="004566DB"/>
    <w:rsid w:val="00486AC3"/>
    <w:rsid w:val="004F6876"/>
    <w:rsid w:val="00535D5E"/>
    <w:rsid w:val="00606E30"/>
    <w:rsid w:val="006230C1"/>
    <w:rsid w:val="006D6BC1"/>
    <w:rsid w:val="00755524"/>
    <w:rsid w:val="007E0A45"/>
    <w:rsid w:val="00826E5A"/>
    <w:rsid w:val="00861AD8"/>
    <w:rsid w:val="008720DF"/>
    <w:rsid w:val="00945829"/>
    <w:rsid w:val="00A56629"/>
    <w:rsid w:val="00A758C4"/>
    <w:rsid w:val="00AD03B8"/>
    <w:rsid w:val="00BB7867"/>
    <w:rsid w:val="00C05B94"/>
    <w:rsid w:val="00C221A6"/>
    <w:rsid w:val="00CC3D97"/>
    <w:rsid w:val="00CF07E0"/>
    <w:rsid w:val="00CF3E45"/>
    <w:rsid w:val="00D40C4B"/>
    <w:rsid w:val="00D71F1A"/>
    <w:rsid w:val="00DA3ACC"/>
    <w:rsid w:val="00DA66AE"/>
    <w:rsid w:val="00DC10B1"/>
    <w:rsid w:val="00DC5B06"/>
    <w:rsid w:val="00E003AA"/>
    <w:rsid w:val="00EA1AF1"/>
    <w:rsid w:val="00EF7B97"/>
    <w:rsid w:val="00F65687"/>
    <w:rsid w:val="00F858B3"/>
    <w:rsid w:val="00F95027"/>
    <w:rsid w:val="00FE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F614E5-A109-4C69-BE4C-2D0B855FC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6B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6BC1"/>
  </w:style>
  <w:style w:type="paragraph" w:styleId="Footer">
    <w:name w:val="footer"/>
    <w:basedOn w:val="Normal"/>
    <w:link w:val="FooterChar"/>
    <w:uiPriority w:val="99"/>
    <w:unhideWhenUsed/>
    <w:rsid w:val="006D6B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6B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hul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52</TotalTime>
  <Pages>30</Pages>
  <Words>3105</Words>
  <Characters>17703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Rahul Mittal</dc:creator>
  <cp:keywords/>
  <cp:lastModifiedBy>Dhruv Sethi</cp:lastModifiedBy>
  <cp:revision>17</cp:revision>
  <dcterms:created xsi:type="dcterms:W3CDTF">2015-10-31T01:53:00Z</dcterms:created>
  <dcterms:modified xsi:type="dcterms:W3CDTF">2015-11-05T20:57:00Z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