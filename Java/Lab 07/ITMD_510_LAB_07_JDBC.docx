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867" w:rsidRPr="006D6BC1" w:rsidRDefault="00665AE5" w:rsidP="006D6BC1">
      <w:pPr>
        <w:pStyle w:val="Heading1"/>
        <w:numPr>
          <w:ilvl w:val="0"/>
          <w:numId w:val="0"/>
        </w:numPr>
        <w:ind w:left="432" w:hanging="432"/>
      </w:pPr>
      <w:r>
        <w:t>java database (</w:t>
      </w:r>
      <w:proofErr w:type="spellStart"/>
      <w:r>
        <w:t>jdbc</w:t>
      </w:r>
      <w:proofErr w:type="spellEnd"/>
      <w:r>
        <w:t>)</w:t>
      </w:r>
    </w:p>
    <w:p w:rsidR="006D6BC1" w:rsidRPr="00665AE5" w:rsidRDefault="00665AE5" w:rsidP="00665AE5">
      <w:pPr>
        <w:ind w:left="1440" w:hanging="1440"/>
        <w:rPr>
          <w:rFonts w:ascii="Tahoma" w:hAnsi="Tahoma"/>
          <w:b/>
          <w:sz w:val="10"/>
        </w:rPr>
      </w:pPr>
      <w:r w:rsidRPr="00512775">
        <w:rPr>
          <w:rFonts w:ascii="Tahoma" w:hAnsi="Tahoma"/>
        </w:rPr>
        <w:t xml:space="preserve">To </w:t>
      </w:r>
      <w:r>
        <w:rPr>
          <w:rFonts w:ascii="Tahoma" w:hAnsi="Tahoma"/>
        </w:rPr>
        <w:t>create a database, insert records into it then retrieve data from it for evaluation</w:t>
      </w:r>
      <w:r w:rsidRPr="00512775">
        <w:rPr>
          <w:rFonts w:ascii="Tahoma" w:hAnsi="Tahoma"/>
        </w:rPr>
        <w:t>.</w:t>
      </w:r>
      <w:r w:rsidR="00DC5B06" w:rsidRPr="009363BD">
        <w:rPr>
          <w:rFonts w:ascii="Tahoma" w:hAnsi="Tahoma" w:cs="Tahoma"/>
        </w:rPr>
        <w:t xml:space="preserve"> </w:t>
      </w:r>
    </w:p>
    <w:p w:rsidR="00CF3E45" w:rsidRDefault="00665AE5" w:rsidP="00665AE5">
      <w:pPr>
        <w:pStyle w:val="Heading1"/>
      </w:pPr>
      <w:r>
        <w:t>Screenshots:</w:t>
      </w:r>
    </w:p>
    <w:p w:rsidR="00327A34" w:rsidRDefault="00327A34" w:rsidP="00D24CE1">
      <w:pPr>
        <w:pStyle w:val="Heading2"/>
        <w:rPr>
          <w:noProof/>
          <w:lang w:eastAsia="en-US"/>
        </w:rPr>
      </w:pPr>
      <w:r>
        <w:rPr>
          <w:noProof/>
          <w:lang w:eastAsia="en-US"/>
        </w:rPr>
        <w:t>Database table creation:</w:t>
      </w:r>
    </w:p>
    <w:p w:rsidR="00327A34" w:rsidRPr="00327A34" w:rsidRDefault="00327A34" w:rsidP="00327A34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76397A20" wp14:editId="1EF2AE75">
            <wp:extent cx="2790825" cy="2095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34" w:rsidRDefault="00327A34" w:rsidP="00D24CE1">
      <w:pPr>
        <w:pStyle w:val="Heading2"/>
        <w:rPr>
          <w:noProof/>
          <w:lang w:eastAsia="en-US"/>
        </w:rPr>
      </w:pPr>
      <w:r>
        <w:rPr>
          <w:noProof/>
          <w:lang w:eastAsia="en-US"/>
        </w:rPr>
        <w:t>Inserting records:</w:t>
      </w:r>
    </w:p>
    <w:p w:rsidR="00327A34" w:rsidRPr="00327A34" w:rsidRDefault="00327A34" w:rsidP="00327A34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17EDB944" wp14:editId="6037A2B7">
            <wp:extent cx="2924175" cy="7715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4CE1" w:rsidRPr="00D24CE1" w:rsidRDefault="00D24CE1" w:rsidP="00D24CE1">
      <w:pPr>
        <w:pStyle w:val="Heading2"/>
        <w:rPr>
          <w:noProof/>
          <w:lang w:eastAsia="en-US"/>
        </w:rPr>
      </w:pPr>
      <w:r>
        <w:rPr>
          <w:noProof/>
          <w:lang w:eastAsia="en-US"/>
        </w:rPr>
        <w:t>LIFO output:</w:t>
      </w:r>
    </w:p>
    <w:p w:rsidR="00665AE5" w:rsidRDefault="00665AE5" w:rsidP="00665AE5">
      <w:r>
        <w:rPr>
          <w:noProof/>
          <w:lang w:eastAsia="en-US"/>
        </w:rPr>
        <w:drawing>
          <wp:inline distT="0" distB="0" distL="0" distR="0" wp14:anchorId="43DAF85A" wp14:editId="4E72E672">
            <wp:extent cx="1562100" cy="176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AE5" w:rsidRDefault="00D24CE1" w:rsidP="00D24CE1">
      <w:pPr>
        <w:pStyle w:val="Heading2"/>
      </w:pPr>
      <w:r>
        <w:t>Result:</w:t>
      </w:r>
    </w:p>
    <w:p w:rsidR="00665AE5" w:rsidRPr="00665AE5" w:rsidRDefault="00665AE5" w:rsidP="00665AE5">
      <w:r>
        <w:rPr>
          <w:noProof/>
          <w:lang w:eastAsia="en-US"/>
        </w:rPr>
        <w:drawing>
          <wp:inline distT="0" distB="0" distL="0" distR="0" wp14:anchorId="7ACE9624" wp14:editId="74FC36E3">
            <wp:extent cx="3067050" cy="1095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87" w:rsidRDefault="00F858B3" w:rsidP="00F858B3">
      <w:pPr>
        <w:pStyle w:val="Heading1"/>
      </w:pPr>
      <w:r>
        <w:lastRenderedPageBreak/>
        <w:t>Code Snippet:</w:t>
      </w:r>
    </w:p>
    <w:p w:rsidR="00F858B3" w:rsidRDefault="00D24CE1" w:rsidP="00F858B3">
      <w:pPr>
        <w:pStyle w:val="Heading2"/>
      </w:pPr>
      <w:r>
        <w:t>jdbc</w:t>
      </w:r>
      <w:r w:rsidR="00EF7B97">
        <w:t>.java</w:t>
      </w:r>
    </w:p>
    <w:p w:rsidR="002F6CBE" w:rsidRDefault="002F6CBE" w:rsidP="002F6CBE"/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Name: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Rahul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Mittal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Lab Name:     ITMD_510_LAB_07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Current Date: 11/07/2015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java.sql.DriverManager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JDBC {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Connection </w:t>
      </w:r>
      <w:r>
        <w:rPr>
          <w:rFonts w:ascii="Courier New" w:hAnsi="Courier New" w:cs="Courier New"/>
          <w:color w:val="0000C0"/>
          <w:sz w:val="20"/>
          <w:szCs w:val="20"/>
          <w:highlight w:val="yellow"/>
        </w:rPr>
        <w:t>connect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Statement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createDataBase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will load the MySQL driver, each DB has its own driver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com.mysql.jdbc.Driver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 Setup the connection with the DB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  <w:highlight w:val="yellow"/>
        </w:rPr>
        <w:t>connect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</w:t>
      </w:r>
      <w:proofErr w:type="spellEnd"/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.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://www.papademas.net/Inventory?"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+ </w:t>
      </w:r>
      <w:r>
        <w:rPr>
          <w:rFonts w:ascii="Courier New" w:hAnsi="Courier New" w:cs="Courier New"/>
          <w:color w:val="2A00FF"/>
          <w:sz w:val="20"/>
          <w:szCs w:val="20"/>
        </w:rPr>
        <w:t>"user=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dbuser&amp;password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=db1"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//create table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statement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connect</w:t>
      </w:r>
      <w:r>
        <w:rPr>
          <w:rFonts w:ascii="Courier New" w:hAnsi="Courier New" w:cs="Courier New"/>
          <w:color w:val="000000"/>
          <w:sz w:val="20"/>
          <w:szCs w:val="20"/>
        </w:rPr>
        <w:t>.createStatement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"CREATE TABLE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rmittInventory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"(id INTEGER not NULL AUTO_INCREMENT,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proofErr w:type="gramEnd"/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cost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INTEGER,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PRIMARY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KEY ( id ))"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"Created table in given database..."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//end create table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());  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 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insertIntoDataBase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will load the MySQL driver, each DB has its own driver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com.mysql.jdbc.Driver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Setup the connection with the DB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  <w:highlight w:val="yellow"/>
        </w:rPr>
        <w:t>connect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</w:t>
      </w:r>
      <w:proofErr w:type="spellEnd"/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.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://www.papademas.net/Inventory?"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+ </w:t>
      </w:r>
      <w:r>
        <w:rPr>
          <w:rFonts w:ascii="Courier New" w:hAnsi="Courier New" w:cs="Courier New"/>
          <w:color w:val="2A00FF"/>
          <w:sz w:val="20"/>
          <w:szCs w:val="20"/>
        </w:rPr>
        <w:t>"user=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dbuser&amp;password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=db1"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"Inserting records into the table..."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statement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connect</w:t>
      </w:r>
      <w:r>
        <w:rPr>
          <w:rFonts w:ascii="Courier New" w:hAnsi="Courier New" w:cs="Courier New"/>
          <w:color w:val="000000"/>
          <w:sz w:val="20"/>
          <w:szCs w:val="20"/>
        </w:rPr>
        <w:t>.createStatement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"INSERT INTO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rmittInventory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cost)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</w:t>
      </w:r>
      <w:r>
        <w:rPr>
          <w:rFonts w:ascii="Courier New" w:hAnsi="Courier New" w:cs="Courier New"/>
          <w:color w:val="2A00FF"/>
          <w:sz w:val="20"/>
          <w:szCs w:val="20"/>
        </w:rPr>
        <w:t>"VALUES (600)"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     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sql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"INSERT INTO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rmittInventory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cost) " +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            "VALUES (500)";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statement.executeUpdate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  <w:u w:val="single"/>
        </w:rPr>
        <w:t>sql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"Inserted records into the table..."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());  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  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JDBC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JDBC(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dao.createDataBase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dao</w:t>
      </w:r>
      <w:r>
        <w:rPr>
          <w:rFonts w:ascii="Courier New" w:hAnsi="Courier New" w:cs="Courier New"/>
          <w:color w:val="000000"/>
          <w:sz w:val="20"/>
          <w:szCs w:val="20"/>
        </w:rPr>
        <w:t>.insertIntoDataBase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24CE1" w:rsidRDefault="00D24CE1" w:rsidP="00D24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58B3" w:rsidRDefault="00F858B3" w:rsidP="002F6CBE"/>
    <w:p w:rsidR="002F6CBE" w:rsidRDefault="00904D70" w:rsidP="002F6CBE">
      <w:pPr>
        <w:pStyle w:val="Heading2"/>
      </w:pPr>
      <w:r>
        <w:t>lifo</w:t>
      </w:r>
      <w:r w:rsidR="002F6CBE">
        <w:t>.java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Name: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Rahul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Mittal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Lab Name:     ITMD_510_LAB_07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Current Date: 11/07/2015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java.sql.DriverManager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com.mysql.jdbc.Connection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com.mysql.jdbc.Statement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LIFO &lt;T&gt;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Connection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connect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Statement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T[] 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LIFO()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(T[])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Object[5]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expandCapacity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copyOf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2);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push(T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expandCapacity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++] =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0)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Exception(</w:t>
      </w:r>
      <w:r>
        <w:rPr>
          <w:rFonts w:ascii="Courier New" w:hAnsi="Courier New" w:cs="Courier New"/>
          <w:color w:val="2A00FF"/>
          <w:sz w:val="20"/>
          <w:szCs w:val="20"/>
        </w:rPr>
        <w:t>"stack empty"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--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0;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size() 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LIFO&lt;Integer&gt;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LIFO&lt;Integer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LIFO&lt;Integer&gt; </w:t>
      </w:r>
      <w:r>
        <w:rPr>
          <w:rFonts w:ascii="Courier New" w:hAnsi="Courier New" w:cs="Courier New"/>
          <w:color w:val="6A3E3E"/>
          <w:sz w:val="20"/>
          <w:szCs w:val="20"/>
        </w:rPr>
        <w:t>cogs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LIFO&lt;Integer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LIFO&lt;Integer&gt;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endInv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LIFO&lt;Integer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will load the MySQL driver, each DB has its own driver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com.mysql.jdbc.Driver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sz w:val="20"/>
          <w:szCs w:val="20"/>
        </w:rPr>
        <w:t>// Setup the connection with the DB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connect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(Connection)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</w:t>
      </w:r>
      <w:proofErr w:type="spellEnd"/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.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://www.papademas.net/Inventory?"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+ </w:t>
      </w:r>
      <w:r>
        <w:rPr>
          <w:rFonts w:ascii="Courier New" w:hAnsi="Courier New" w:cs="Courier New"/>
          <w:color w:val="2A00FF"/>
          <w:sz w:val="20"/>
          <w:szCs w:val="20"/>
        </w:rPr>
        <w:t>"user=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dbuser&amp;password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=db1"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sz w:val="20"/>
          <w:szCs w:val="20"/>
        </w:rPr>
        <w:t>// Statements allow to issue SQL queries to the database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statement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(Statement)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connect</w:t>
      </w:r>
      <w:r>
        <w:rPr>
          <w:rFonts w:ascii="Courier New" w:hAnsi="Courier New" w:cs="Courier New"/>
          <w:color w:val="000000"/>
          <w:sz w:val="20"/>
          <w:szCs w:val="20"/>
        </w:rPr>
        <w:t>.createStatement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sz w:val="20"/>
          <w:szCs w:val="20"/>
        </w:rPr>
        <w:t>// Result set gets the result of the SQL query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resultSet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statement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.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executeQuery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"select cost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rmittInventory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is initially before the first data set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                 *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column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data may be retrieved via name e.g.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                 *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resultSet.getString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"name"); or via the column number which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                 * starts at 1 e.g.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resultSet.getString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1);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                 */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.getInt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(1); </w:t>
      </w:r>
      <w:r>
        <w:rPr>
          <w:rFonts w:ascii="Courier New" w:hAnsi="Courier New" w:cs="Courier New"/>
          <w:color w:val="3F7F5F"/>
          <w:sz w:val="20"/>
          <w:szCs w:val="20"/>
        </w:rPr>
        <w:t>// retrieve cost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total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+= </w:t>
      </w:r>
      <w:r>
        <w:rPr>
          <w:rFonts w:ascii="Courier New" w:hAnsi="Courier New" w:cs="Courier New"/>
          <w:color w:val="6A3E3E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.push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push cost value onto stack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cogs</w:t>
      </w:r>
      <w:r>
        <w:rPr>
          <w:rFonts w:ascii="Courier New" w:hAnsi="Courier New" w:cs="Courier New"/>
          <w:color w:val="000000"/>
          <w:sz w:val="20"/>
          <w:szCs w:val="20"/>
        </w:rPr>
        <w:t>.push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goods_sold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cogs</w:t>
      </w:r>
      <w:r>
        <w:rPr>
          <w:rFonts w:ascii="Courier New" w:hAnsi="Courier New" w:cs="Courier New"/>
          <w:color w:val="000000"/>
          <w:sz w:val="20"/>
          <w:szCs w:val="20"/>
        </w:rPr>
        <w:t>.pop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endInv</w:t>
      </w:r>
      <w:r>
        <w:rPr>
          <w:rFonts w:ascii="Courier New" w:hAnsi="Courier New" w:cs="Courier New"/>
          <w:color w:val="000000"/>
          <w:sz w:val="20"/>
          <w:szCs w:val="20"/>
        </w:rPr>
        <w:t>.push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endInv_val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endInv</w:t>
      </w:r>
      <w:r>
        <w:rPr>
          <w:rFonts w:ascii="Courier New" w:hAnsi="Courier New" w:cs="Courier New"/>
          <w:color w:val="000000"/>
          <w:sz w:val="20"/>
          <w:szCs w:val="20"/>
        </w:rPr>
        <w:t>.pop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sold_cost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800 * 3;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profit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sold_cost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goods_sold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invturn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goods_sold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((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endInv_val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/ 2);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"*************************************"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"Cost of Goods Sold: \t$"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goods_sold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"Profit: \t\t$"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profit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"Ending Inventory: \t$"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endInv_val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Turnover Ratio: \t"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invturn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"*************************************"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4D70" w:rsidRDefault="00904D70" w:rsidP="0090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F6CBE" w:rsidRDefault="00904D70" w:rsidP="00904D7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27A34" w:rsidRDefault="00327A34" w:rsidP="00904D70">
      <w:pPr>
        <w:rPr>
          <w:rFonts w:ascii="Courier New" w:hAnsi="Courier New" w:cs="Courier New"/>
          <w:color w:val="000000"/>
          <w:sz w:val="20"/>
          <w:szCs w:val="20"/>
        </w:rPr>
      </w:pPr>
    </w:p>
    <w:p w:rsidR="00327A34" w:rsidRPr="002F6CBE" w:rsidRDefault="00327A34" w:rsidP="00904D70"/>
    <w:sectPr w:rsidR="00327A34" w:rsidRPr="002F6CBE">
      <w:head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0C7" w:rsidRDefault="006970C7" w:rsidP="006D6BC1">
      <w:pPr>
        <w:spacing w:after="0" w:line="240" w:lineRule="auto"/>
      </w:pPr>
      <w:r>
        <w:separator/>
      </w:r>
    </w:p>
  </w:endnote>
  <w:endnote w:type="continuationSeparator" w:id="0">
    <w:p w:rsidR="006970C7" w:rsidRDefault="006970C7" w:rsidP="006D6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0C7" w:rsidRDefault="006970C7" w:rsidP="006D6BC1">
      <w:pPr>
        <w:spacing w:after="0" w:line="240" w:lineRule="auto"/>
      </w:pPr>
      <w:r>
        <w:separator/>
      </w:r>
    </w:p>
  </w:footnote>
  <w:footnote w:type="continuationSeparator" w:id="0">
    <w:p w:rsidR="006970C7" w:rsidRDefault="006970C7" w:rsidP="006D6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665AE5" w:rsidTr="00861AD8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:rsidR="00665AE5" w:rsidRPr="0018729A" w:rsidRDefault="00665AE5" w:rsidP="006D6BC1">
          <w:pPr>
            <w:rPr>
              <w:rFonts w:ascii="Arial" w:hAnsi="Arial"/>
              <w:b/>
              <w:spacing w:val="20"/>
              <w:sz w:val="4"/>
            </w:rPr>
          </w:pPr>
        </w:p>
        <w:p w:rsidR="00665AE5" w:rsidRDefault="00665AE5" w:rsidP="006D6BC1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ITMD 510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:rsidR="00665AE5" w:rsidRPr="009D5D92" w:rsidRDefault="00665AE5" w:rsidP="006D6BC1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:rsidR="00665AE5" w:rsidRPr="005E59C2" w:rsidRDefault="00665AE5" w:rsidP="006D6BC1">
          <w:pPr>
            <w:jc w:val="center"/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>Object Oriented App Development</w:t>
          </w:r>
        </w:p>
      </w:tc>
      <w:tc>
        <w:tcPr>
          <w:tcW w:w="1552" w:type="dxa"/>
          <w:shd w:val="pct15" w:color="auto" w:fill="auto"/>
        </w:tcPr>
        <w:p w:rsidR="00665AE5" w:rsidRPr="0018729A" w:rsidRDefault="00665AE5" w:rsidP="006D6BC1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:rsidR="00665AE5" w:rsidRDefault="00665AE5" w:rsidP="006D6BC1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>Lab</w:t>
          </w:r>
          <w:r>
            <w:rPr>
              <w:rFonts w:ascii="Arial" w:hAnsi="Arial"/>
              <w:sz w:val="32"/>
            </w:rPr>
            <w:t xml:space="preserve"> 7</w:t>
          </w:r>
          <w:r w:rsidRPr="005966B7">
            <w:rPr>
              <w:rFonts w:ascii="Arial" w:hAnsi="Arial"/>
              <w:sz w:val="32"/>
            </w:rPr>
            <w:t xml:space="preserve"> </w:t>
          </w:r>
        </w:p>
      </w:tc>
    </w:tr>
  </w:tbl>
  <w:p w:rsidR="00665AE5" w:rsidRPr="00EC452E" w:rsidRDefault="00665AE5" w:rsidP="006D6BC1">
    <w:pPr>
      <w:tabs>
        <w:tab w:val="left" w:pos="1995"/>
        <w:tab w:val="left" w:pos="4788"/>
        <w:tab w:val="left" w:pos="6408"/>
        <w:tab w:val="left" w:pos="7659"/>
        <w:tab w:val="left" w:pos="9547"/>
      </w:tabs>
      <w:ind w:left="108"/>
      <w:rPr>
        <w:b/>
        <w:i/>
        <w:sz w:val="2"/>
      </w:rPr>
    </w:pPr>
  </w:p>
  <w:p w:rsidR="00665AE5" w:rsidRDefault="00665AE5" w:rsidP="006D6BC1">
    <w:pPr>
      <w:rPr>
        <w:rFonts w:ascii="Tahoma" w:hAnsi="Tahoma"/>
        <w:sz w:val="4"/>
        <w:szCs w:val="4"/>
      </w:rPr>
    </w:pP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2364"/>
      <w:gridCol w:w="4344"/>
      <w:gridCol w:w="1326"/>
      <w:gridCol w:w="653"/>
    </w:tblGrid>
    <w:tr w:rsidR="00665AE5" w:rsidTr="00861AD8">
      <w:trPr>
        <w:cantSplit/>
        <w:jc w:val="center"/>
      </w:trPr>
      <w:tc>
        <w:tcPr>
          <w:tcW w:w="2364" w:type="dxa"/>
        </w:tcPr>
        <w:p w:rsidR="00665AE5" w:rsidRDefault="00665AE5" w:rsidP="006D6BC1">
          <w:pPr>
            <w:rPr>
              <w:rFonts w:ascii="Tahoma" w:hAnsi="Tahoma"/>
              <w:b/>
            </w:rPr>
          </w:pPr>
          <w:r>
            <w:rPr>
              <w:rFonts w:ascii="Tahoma" w:hAnsi="Tahoma"/>
              <w:b/>
            </w:rPr>
            <w:t>Student Name</w:t>
          </w:r>
        </w:p>
      </w:tc>
      <w:tc>
        <w:tcPr>
          <w:tcW w:w="4344" w:type="dxa"/>
          <w:tcBorders>
            <w:bottom w:val="single" w:sz="4" w:space="0" w:color="auto"/>
          </w:tcBorders>
        </w:tcPr>
        <w:p w:rsidR="00665AE5" w:rsidRDefault="00665AE5" w:rsidP="006D6BC1">
          <w:pPr>
            <w:rPr>
              <w:b/>
              <w:i/>
              <w:sz w:val="24"/>
            </w:rPr>
          </w:pPr>
          <w:r>
            <w:rPr>
              <w:b/>
              <w:i/>
              <w:sz w:val="24"/>
            </w:rPr>
            <w:t>Rahul Mittal</w:t>
          </w:r>
        </w:p>
      </w:tc>
      <w:tc>
        <w:tcPr>
          <w:tcW w:w="1326" w:type="dxa"/>
        </w:tcPr>
        <w:p w:rsidR="00665AE5" w:rsidRDefault="00665AE5" w:rsidP="006D6BC1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</w:rPr>
            <w:t xml:space="preserve">Section   </w:t>
          </w:r>
        </w:p>
      </w:tc>
      <w:tc>
        <w:tcPr>
          <w:tcW w:w="653" w:type="dxa"/>
          <w:tcBorders>
            <w:bottom w:val="single" w:sz="4" w:space="0" w:color="auto"/>
          </w:tcBorders>
        </w:tcPr>
        <w:p w:rsidR="00665AE5" w:rsidRDefault="00665AE5" w:rsidP="006D6BC1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4"/>
            </w:rPr>
            <w:t>01</w:t>
          </w:r>
        </w:p>
      </w:tc>
    </w:tr>
  </w:tbl>
  <w:p w:rsidR="00665AE5" w:rsidRDefault="00665A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Q0NjQxNTQzMzWzMDZS0lEKTi0uzszPAykwqQUAGwO7kCwAAAA="/>
  </w:docVars>
  <w:rsids>
    <w:rsidRoot w:val="006D6BC1"/>
    <w:rsid w:val="00022ABA"/>
    <w:rsid w:val="000B3A60"/>
    <w:rsid w:val="000F75DA"/>
    <w:rsid w:val="002F6CBE"/>
    <w:rsid w:val="00327A34"/>
    <w:rsid w:val="003C07BF"/>
    <w:rsid w:val="003F0212"/>
    <w:rsid w:val="004566DB"/>
    <w:rsid w:val="00486AC3"/>
    <w:rsid w:val="004F6876"/>
    <w:rsid w:val="00535D5E"/>
    <w:rsid w:val="00606E30"/>
    <w:rsid w:val="006230C1"/>
    <w:rsid w:val="00665AE5"/>
    <w:rsid w:val="006970C7"/>
    <w:rsid w:val="006D6BC1"/>
    <w:rsid w:val="00755524"/>
    <w:rsid w:val="007E0A45"/>
    <w:rsid w:val="00826E5A"/>
    <w:rsid w:val="00861AD8"/>
    <w:rsid w:val="008720DF"/>
    <w:rsid w:val="00904D70"/>
    <w:rsid w:val="00945829"/>
    <w:rsid w:val="00A56629"/>
    <w:rsid w:val="00A758C4"/>
    <w:rsid w:val="00AD03B8"/>
    <w:rsid w:val="00BB7867"/>
    <w:rsid w:val="00C05B94"/>
    <w:rsid w:val="00C221A6"/>
    <w:rsid w:val="00CC3D97"/>
    <w:rsid w:val="00CF07E0"/>
    <w:rsid w:val="00CF3E45"/>
    <w:rsid w:val="00D24CE1"/>
    <w:rsid w:val="00D40C4B"/>
    <w:rsid w:val="00D71F1A"/>
    <w:rsid w:val="00DA3ACC"/>
    <w:rsid w:val="00DA66AE"/>
    <w:rsid w:val="00DC10B1"/>
    <w:rsid w:val="00DC5B06"/>
    <w:rsid w:val="00E003AA"/>
    <w:rsid w:val="00EA1AF1"/>
    <w:rsid w:val="00EF7B97"/>
    <w:rsid w:val="00F055B2"/>
    <w:rsid w:val="00F65687"/>
    <w:rsid w:val="00F858B3"/>
    <w:rsid w:val="00F95027"/>
    <w:rsid w:val="00FE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614E5-A109-4C69-BE4C-2D0B855F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6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BC1"/>
  </w:style>
  <w:style w:type="paragraph" w:styleId="Footer">
    <w:name w:val="footer"/>
    <w:basedOn w:val="Normal"/>
    <w:link w:val="FooterChar"/>
    <w:uiPriority w:val="99"/>
    <w:unhideWhenUsed/>
    <w:rsid w:val="006D6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hul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19</TotalTime>
  <Pages>6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Rahul Mittal</dc:creator>
  <cp:keywords/>
  <cp:lastModifiedBy>Dhruv Sethi</cp:lastModifiedBy>
  <cp:revision>5</cp:revision>
  <dcterms:created xsi:type="dcterms:W3CDTF">2015-11-15T20:01:00Z</dcterms:created>
  <dcterms:modified xsi:type="dcterms:W3CDTF">2015-11-15T20:26:00Z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