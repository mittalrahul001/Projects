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867" w:rsidRPr="006D6BC1" w:rsidRDefault="00022ABA" w:rsidP="006D6BC1">
      <w:pPr>
        <w:pStyle w:val="Heading1"/>
        <w:numPr>
          <w:ilvl w:val="0"/>
          <w:numId w:val="0"/>
        </w:numPr>
        <w:ind w:left="432" w:hanging="432"/>
      </w:pPr>
      <w:r>
        <w:t>Writing a Sequential File</w:t>
      </w:r>
    </w:p>
    <w:p w:rsidR="006D6BC1" w:rsidRDefault="00DC5B06">
      <w:pPr>
        <w:rPr>
          <w:rFonts w:ascii="Tahoma" w:hAnsi="Tahoma"/>
        </w:rPr>
      </w:pPr>
      <w:r>
        <w:rPr>
          <w:rFonts w:ascii="Tahoma" w:hAnsi="Tahoma" w:cs="Tahoma"/>
        </w:rPr>
        <w:t xml:space="preserve">This </w:t>
      </w:r>
      <w:r w:rsidRPr="009363BD">
        <w:rPr>
          <w:rFonts w:ascii="Tahoma" w:hAnsi="Tahoma" w:cs="Tahoma"/>
        </w:rPr>
        <w:t xml:space="preserve">program requests payroll information from </w:t>
      </w:r>
      <w:r>
        <w:rPr>
          <w:rFonts w:ascii="Tahoma" w:hAnsi="Tahoma" w:cs="Tahoma"/>
        </w:rPr>
        <w:t>t</w:t>
      </w:r>
      <w:r w:rsidRPr="009363BD">
        <w:rPr>
          <w:rFonts w:ascii="Tahoma" w:hAnsi="Tahoma" w:cs="Tahoma"/>
        </w:rPr>
        <w:t>he user and write</w:t>
      </w:r>
      <w:r>
        <w:rPr>
          <w:rFonts w:ascii="Tahoma" w:hAnsi="Tahoma" w:cs="Tahoma"/>
        </w:rPr>
        <w:t>s</w:t>
      </w:r>
      <w:r w:rsidRPr="009363BD">
        <w:rPr>
          <w:rFonts w:ascii="Tahoma" w:hAnsi="Tahoma" w:cs="Tahoma"/>
        </w:rPr>
        <w:t xml:space="preserve"> the information into a text file.  </w:t>
      </w:r>
    </w:p>
    <w:p w:rsidR="006D6BC1" w:rsidRDefault="006D6BC1" w:rsidP="006D6BC1">
      <w:pPr>
        <w:pStyle w:val="Heading1"/>
      </w:pPr>
      <w:r>
        <w:t>Positive Testing:</w:t>
      </w:r>
    </w:p>
    <w:p w:rsidR="00F858B3" w:rsidRDefault="00861AD8" w:rsidP="00F858B3">
      <w:r>
        <w:rPr>
          <w:noProof/>
          <w:lang w:eastAsia="en-US"/>
        </w:rPr>
        <w:drawing>
          <wp:inline distT="0" distB="0" distL="0" distR="0" wp14:anchorId="23598607" wp14:editId="559D5C46">
            <wp:extent cx="267652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D8" w:rsidRDefault="00861AD8" w:rsidP="00F858B3">
      <w:r>
        <w:rPr>
          <w:noProof/>
          <w:lang w:eastAsia="en-US"/>
        </w:rPr>
        <w:drawing>
          <wp:inline distT="0" distB="0" distL="0" distR="0" wp14:anchorId="06FC6CAC" wp14:editId="5CA470A0">
            <wp:extent cx="296227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D8" w:rsidRDefault="00861AD8" w:rsidP="00F858B3">
      <w:r>
        <w:rPr>
          <w:noProof/>
          <w:lang w:eastAsia="en-US"/>
        </w:rPr>
        <w:drawing>
          <wp:inline distT="0" distB="0" distL="0" distR="0" wp14:anchorId="0A76D468" wp14:editId="4F34A540">
            <wp:extent cx="291465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D8" w:rsidRDefault="00861AD8" w:rsidP="00F858B3">
      <w:r>
        <w:rPr>
          <w:noProof/>
          <w:lang w:eastAsia="en-US"/>
        </w:rPr>
        <w:drawing>
          <wp:inline distT="0" distB="0" distL="0" distR="0" wp14:anchorId="5D8420B0" wp14:editId="0C243D40">
            <wp:extent cx="2905125" cy="1266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D8" w:rsidRDefault="00861AD8" w:rsidP="00F858B3">
      <w:r>
        <w:rPr>
          <w:noProof/>
          <w:lang w:eastAsia="en-US"/>
        </w:rPr>
        <w:lastRenderedPageBreak/>
        <w:drawing>
          <wp:inline distT="0" distB="0" distL="0" distR="0" wp14:anchorId="598907CD" wp14:editId="20494406">
            <wp:extent cx="2933700" cy="127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A6" w:rsidRDefault="00C221A6" w:rsidP="00F858B3">
      <w:r>
        <w:rPr>
          <w:noProof/>
          <w:lang w:eastAsia="en-US"/>
        </w:rPr>
        <w:drawing>
          <wp:inline distT="0" distB="0" distL="0" distR="0" wp14:anchorId="48545C2E" wp14:editId="3FA2F2A5">
            <wp:extent cx="2619375" cy="1228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A6" w:rsidRDefault="00C221A6" w:rsidP="00F858B3">
      <w:r>
        <w:rPr>
          <w:noProof/>
          <w:lang w:eastAsia="en-US"/>
        </w:rPr>
        <w:drawing>
          <wp:inline distT="0" distB="0" distL="0" distR="0" wp14:anchorId="7D0EC592" wp14:editId="3922CFD3">
            <wp:extent cx="291465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A6" w:rsidRDefault="00C221A6" w:rsidP="00F858B3">
      <w:r>
        <w:rPr>
          <w:noProof/>
          <w:lang w:eastAsia="en-US"/>
        </w:rPr>
        <w:drawing>
          <wp:inline distT="0" distB="0" distL="0" distR="0" wp14:anchorId="6CD07737" wp14:editId="37688A57">
            <wp:extent cx="2876550" cy="125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A6" w:rsidRDefault="00C221A6" w:rsidP="00F858B3">
      <w:r>
        <w:rPr>
          <w:noProof/>
          <w:lang w:eastAsia="en-US"/>
        </w:rPr>
        <w:drawing>
          <wp:inline distT="0" distB="0" distL="0" distR="0" wp14:anchorId="2A70F2F0" wp14:editId="1131550B">
            <wp:extent cx="2876550" cy="1266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A6" w:rsidRDefault="00C221A6" w:rsidP="00F858B3">
      <w:r>
        <w:rPr>
          <w:noProof/>
          <w:lang w:eastAsia="en-US"/>
        </w:rPr>
        <w:lastRenderedPageBreak/>
        <w:drawing>
          <wp:inline distT="0" distB="0" distL="0" distR="0" wp14:anchorId="6EC3597B" wp14:editId="574CAE15">
            <wp:extent cx="2619375" cy="1228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A6" w:rsidRDefault="00C221A6" w:rsidP="00F858B3">
      <w:pPr>
        <w:rPr>
          <w:noProof/>
          <w:lang w:eastAsia="en-US"/>
        </w:rPr>
      </w:pPr>
    </w:p>
    <w:p w:rsidR="00C221A6" w:rsidRDefault="00C221A6" w:rsidP="00F858B3">
      <w:r>
        <w:rPr>
          <w:noProof/>
          <w:lang w:eastAsia="en-US"/>
        </w:rPr>
        <w:drawing>
          <wp:inline distT="0" distB="0" distL="0" distR="0" wp14:anchorId="2C103282" wp14:editId="03471619">
            <wp:extent cx="1476375" cy="4276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D8" w:rsidRDefault="00861AD8" w:rsidP="00F858B3"/>
    <w:p w:rsidR="00F858B3" w:rsidRDefault="00F858B3" w:rsidP="00F858B3"/>
    <w:p w:rsidR="00F858B3" w:rsidRDefault="00F858B3" w:rsidP="00F858B3"/>
    <w:p w:rsidR="00F858B3" w:rsidRDefault="00F858B3" w:rsidP="00F858B3"/>
    <w:p w:rsidR="00F858B3" w:rsidRPr="00F858B3" w:rsidRDefault="00F858B3" w:rsidP="00F858B3"/>
    <w:p w:rsidR="006D6BC1" w:rsidRDefault="006D6BC1" w:rsidP="006D6BC1">
      <w:pPr>
        <w:pStyle w:val="Heading1"/>
      </w:pPr>
      <w:r>
        <w:lastRenderedPageBreak/>
        <w:t>Negative Testing:</w:t>
      </w:r>
    </w:p>
    <w:p w:rsidR="006D6BC1" w:rsidRDefault="006D6BC1" w:rsidP="006D6BC1">
      <w:pPr>
        <w:pStyle w:val="Heading2"/>
      </w:pPr>
      <w:r>
        <w:t>Entering a string value</w:t>
      </w:r>
      <w:r w:rsidR="000F75DA">
        <w:t xml:space="preserve"> in number of records</w:t>
      </w:r>
      <w:r>
        <w:t xml:space="preserve">: </w:t>
      </w:r>
    </w:p>
    <w:p w:rsidR="006D6BC1" w:rsidRDefault="000F75DA" w:rsidP="006D6BC1">
      <w:r>
        <w:t xml:space="preserve">This will check the Ok and Cancel button and if a user will not enter a number it </w:t>
      </w:r>
      <w:r w:rsidR="00606E30">
        <w:t>will again and again ask for the value. If user will not enter any value and press ok, still it will ask user to re-enter the value.</w:t>
      </w:r>
    </w:p>
    <w:p w:rsidR="006D6BC1" w:rsidRDefault="00606E30" w:rsidP="006D6BC1">
      <w:r>
        <w:rPr>
          <w:noProof/>
          <w:lang w:eastAsia="en-US"/>
        </w:rPr>
        <w:drawing>
          <wp:inline distT="0" distB="0" distL="0" distR="0" wp14:anchorId="211A466E" wp14:editId="691FEAEA">
            <wp:extent cx="2876550" cy="1238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30" w:rsidRDefault="00606E30" w:rsidP="006D6BC1">
      <w:r>
        <w:rPr>
          <w:noProof/>
          <w:lang w:eastAsia="en-US"/>
        </w:rPr>
        <w:drawing>
          <wp:inline distT="0" distB="0" distL="0" distR="0" wp14:anchorId="37647E26" wp14:editId="197C041C">
            <wp:extent cx="2895600" cy="1209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C1" w:rsidRDefault="006D6BC1" w:rsidP="006D6BC1"/>
    <w:p w:rsidR="00F858B3" w:rsidRDefault="00F858B3" w:rsidP="006D6BC1"/>
    <w:p w:rsidR="00F858B3" w:rsidRDefault="00F858B3" w:rsidP="006D6BC1"/>
    <w:p w:rsidR="00F858B3" w:rsidRDefault="00F858B3" w:rsidP="006D6BC1"/>
    <w:p w:rsidR="00F858B3" w:rsidRDefault="00F858B3" w:rsidP="006D6BC1"/>
    <w:p w:rsidR="006D6BC1" w:rsidRDefault="00826E5A" w:rsidP="006D6BC1">
      <w:pPr>
        <w:pStyle w:val="Heading2"/>
      </w:pPr>
      <w:r>
        <w:t>Enter a Negative value for ‘Number of records’</w:t>
      </w:r>
    </w:p>
    <w:p w:rsidR="006D6BC1" w:rsidRDefault="006D6BC1" w:rsidP="006D6BC1">
      <w:r>
        <w:t xml:space="preserve">If user enters a negative value, it will take absolute value of the </w:t>
      </w:r>
      <w:r w:rsidR="00826E5A">
        <w:t>number of records</w:t>
      </w:r>
    </w:p>
    <w:p w:rsidR="00F65687" w:rsidRDefault="00826E5A" w:rsidP="006D6BC1">
      <w:r>
        <w:rPr>
          <w:noProof/>
          <w:lang w:eastAsia="en-US"/>
        </w:rPr>
        <w:drawing>
          <wp:inline distT="0" distB="0" distL="0" distR="0" wp14:anchorId="287E3A64" wp14:editId="1111D80C">
            <wp:extent cx="2895600" cy="1228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5A" w:rsidRDefault="00826E5A" w:rsidP="006D6BC1">
      <w:r>
        <w:rPr>
          <w:noProof/>
          <w:lang w:eastAsia="en-US"/>
        </w:rPr>
        <w:lastRenderedPageBreak/>
        <w:drawing>
          <wp:inline distT="0" distB="0" distL="0" distR="0" wp14:anchorId="09CF143F" wp14:editId="118F249C">
            <wp:extent cx="2647950" cy="1152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87" w:rsidRDefault="00F65687" w:rsidP="006D6BC1"/>
    <w:p w:rsidR="00F858B3" w:rsidRDefault="00F858B3" w:rsidP="006D6BC1"/>
    <w:p w:rsidR="00F858B3" w:rsidRDefault="00F858B3" w:rsidP="006D6BC1"/>
    <w:p w:rsidR="00F858B3" w:rsidRDefault="00F858B3" w:rsidP="006D6BC1"/>
    <w:p w:rsidR="00F65687" w:rsidRDefault="008720DF" w:rsidP="00F65687">
      <w:pPr>
        <w:pStyle w:val="Heading2"/>
      </w:pPr>
      <w:r>
        <w:t>If number of hours are not entered as a number</w:t>
      </w:r>
      <w:r w:rsidR="00F65687">
        <w:t>:</w:t>
      </w:r>
    </w:p>
    <w:p w:rsidR="00F65687" w:rsidRDefault="00F65687" w:rsidP="00F65687">
      <w:r>
        <w:t>If user enters a string</w:t>
      </w:r>
      <w:r w:rsidR="008720DF">
        <w:t xml:space="preserve"> for number of hours</w:t>
      </w:r>
      <w:r>
        <w:t>, it will run in a loop until the user will enter a valid number.</w:t>
      </w:r>
    </w:p>
    <w:p w:rsidR="00F65687" w:rsidRDefault="008720DF" w:rsidP="00F65687">
      <w:r>
        <w:rPr>
          <w:noProof/>
          <w:lang w:eastAsia="en-US"/>
        </w:rPr>
        <w:drawing>
          <wp:inline distT="0" distB="0" distL="0" distR="0" wp14:anchorId="01200CFE" wp14:editId="26116340">
            <wp:extent cx="2924175" cy="1276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B3" w:rsidRDefault="00F858B3" w:rsidP="00F65687"/>
    <w:p w:rsidR="00F858B3" w:rsidRDefault="00F95027" w:rsidP="00F65687">
      <w:r>
        <w:rPr>
          <w:noProof/>
          <w:lang w:eastAsia="en-US"/>
        </w:rPr>
        <w:drawing>
          <wp:inline distT="0" distB="0" distL="0" distR="0" wp14:anchorId="45069D01" wp14:editId="264AE610">
            <wp:extent cx="2895600" cy="1209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B3" w:rsidRDefault="00F858B3" w:rsidP="00F65687"/>
    <w:p w:rsidR="00F858B3" w:rsidRDefault="00F858B3" w:rsidP="00F65687"/>
    <w:p w:rsidR="00F858B3" w:rsidRDefault="00F858B3" w:rsidP="00F65687"/>
    <w:p w:rsidR="00F858B3" w:rsidRDefault="00F858B3" w:rsidP="00F65687"/>
    <w:p w:rsidR="00F858B3" w:rsidRDefault="00F858B3" w:rsidP="00F65687"/>
    <w:p w:rsidR="00F858B3" w:rsidRDefault="00F858B3" w:rsidP="00F65687"/>
    <w:p w:rsidR="00F858B3" w:rsidRDefault="00F858B3" w:rsidP="00F858B3">
      <w:pPr>
        <w:pStyle w:val="Heading2"/>
      </w:pPr>
      <w:r>
        <w:t>If user enters a neg</w:t>
      </w:r>
      <w:r w:rsidR="00F95027">
        <w:t>ative value of a number of hours</w:t>
      </w:r>
      <w:r>
        <w:t>:</w:t>
      </w:r>
    </w:p>
    <w:p w:rsidR="00F858B3" w:rsidRDefault="00F858B3" w:rsidP="00F858B3">
      <w:r>
        <w:t xml:space="preserve">The program will take </w:t>
      </w:r>
      <w:r w:rsidR="00F95027">
        <w:t>absolute value of the number of hours</w:t>
      </w:r>
    </w:p>
    <w:p w:rsidR="00F858B3" w:rsidRDefault="006230C1" w:rsidP="00F858B3">
      <w:r>
        <w:rPr>
          <w:noProof/>
          <w:lang w:eastAsia="en-US"/>
        </w:rPr>
        <w:drawing>
          <wp:inline distT="0" distB="0" distL="0" distR="0" wp14:anchorId="590ABB39" wp14:editId="0CAF5E4B">
            <wp:extent cx="2886075" cy="1200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CC" w:rsidRDefault="00DA3ACC" w:rsidP="00F858B3"/>
    <w:p w:rsidR="00DA3ACC" w:rsidRDefault="00DA3ACC" w:rsidP="00DA3ACC">
      <w:pPr>
        <w:pStyle w:val="Heading2"/>
      </w:pPr>
      <w:r>
        <w:t>if user enters a negative value in wage:</w:t>
      </w:r>
    </w:p>
    <w:p w:rsidR="00DA3ACC" w:rsidRDefault="00DA3ACC" w:rsidP="00DA3ACC">
      <w:r>
        <w:t>The program will take absolute value of the wage</w:t>
      </w:r>
    </w:p>
    <w:p w:rsidR="00DA3ACC" w:rsidRPr="00DA3ACC" w:rsidRDefault="00DA3ACC" w:rsidP="00DA3ACC">
      <w:r>
        <w:rPr>
          <w:noProof/>
          <w:lang w:eastAsia="en-US"/>
        </w:rPr>
        <w:drawing>
          <wp:inline distT="0" distB="0" distL="0" distR="0" wp14:anchorId="647C5829" wp14:editId="3DDD2E5E">
            <wp:extent cx="2867025" cy="1285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87" w:rsidRDefault="00F858B3" w:rsidP="00F858B3">
      <w:pPr>
        <w:pStyle w:val="Heading1"/>
      </w:pPr>
      <w:r>
        <w:t>Code Snippet:</w:t>
      </w:r>
    </w:p>
    <w:p w:rsidR="00F858B3" w:rsidRDefault="00EF7B97" w:rsidP="00F858B3">
      <w:pPr>
        <w:pStyle w:val="Heading2"/>
      </w:pPr>
      <w:r>
        <w:t>createdata.java</w:t>
      </w:r>
    </w:p>
    <w:p w:rsidR="00F858B3" w:rsidRDefault="00F858B3" w:rsidP="00F858B3"/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Name: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Rahul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Mittal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Lab Name:     ITMD_510_LAB_04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Current Date: 10/10/2015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/**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* Name:         Rahul Mittal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* Lab Name:     ITMD_510_LAB_05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* Current Date: 10/24/2015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 xml:space="preserve"> */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java.io.BufferedWriter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java.io.File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java.io.FileWriter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java.io.IOException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;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javax.swing.JOptionPane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class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CreateData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static void main(String[]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args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)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JOptionPane.showMessageDialog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null,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"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program writes payroll data",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"Welcome",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JOptionPane.PLAIN_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MESSAGE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)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repeat = 1;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String answer;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Write(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answer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JOptionPane.showInputDialog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("write payroll data?\n"    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+ "enter 1 to continue or 0 to exit");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repeat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Integer.parseInt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(answer);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}while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(repeat == 1);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/*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* Method to write the data into the file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* This method validate each and every value and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* convert every string value to either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,double</w:t>
      </w:r>
      <w:proofErr w:type="spellEnd"/>
      <w:proofErr w:type="gramEnd"/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*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and  again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convert it to String to write it in a file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*/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void Write()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{ 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String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firstLine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=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"",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secondLine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"",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thirdLine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=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"",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number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= "";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Double hours = 0.0,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wage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0.0;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File check = new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File(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"payroll.txt"); 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FileWriter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file;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if(</w:t>
      </w:r>
      <w:proofErr w:type="spellStart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check.exists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())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 //allows appending of data to file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file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new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FileWriter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("payroll.txt", true);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file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new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FileWriter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("payroll.txt");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ab/>
        <w:t xml:space="preserve">     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BufferedWriter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buffer = new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BufferedWriter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file);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size = 0, count = 1;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number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JOptionPane.showInputDialog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null,"how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many records?");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//Check for null and blank value of number of records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if(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number == null)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System.exit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0);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if(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number.equalsIgnoreCase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(""));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while(</w:t>
      </w:r>
      <w:proofErr w:type="spellStart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number.equalsIgnoreCase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(""))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{</w:t>
      </w:r>
    </w:p>
    <w:p w:rsidR="00EF7B97" w:rsidRPr="00EF7B97" w:rsidRDefault="00C05B94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</w:t>
      </w:r>
      <w:proofErr w:type="gramStart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number</w:t>
      </w:r>
      <w:proofErr w:type="gramEnd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JOptionPane.showInputDialog</w:t>
      </w:r>
      <w:proofErr w:type="spellEnd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null,"how</w:t>
      </w:r>
      <w:proofErr w:type="spellEnd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many records?");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if(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number == null)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System.exit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0);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//Check for string value in number of records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String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errorMessage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"";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proofErr w:type="gramEnd"/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size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Math.abs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Integer.parseInt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(number));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catch(</w:t>
      </w:r>
      <w:proofErr w:type="spellStart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NumberFormatException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e)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number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JOptionPane.showInputDialog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null,"how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many records?");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if(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number == null)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System.exit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0);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errorMessage</w:t>
      </w:r>
      <w:proofErr w:type="spellEnd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"Error";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}while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(!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errorMessage.isEmpty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());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// Check for null and blank value for name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firstLine</w:t>
      </w:r>
      <w:proofErr w:type="spellEnd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JOptionPane.showInputDialog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null,"Enter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name");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 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if(</w:t>
      </w:r>
      <w:proofErr w:type="spellStart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firstLine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== null)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System.exit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0);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if(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firstLine.equalsIgnoreCase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(""));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while(</w:t>
      </w:r>
      <w:proofErr w:type="spellStart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firstLine.equalsIgnoreCase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(""))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firstLine</w:t>
      </w:r>
      <w:proofErr w:type="spellEnd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JOptionPane.showInputDialog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null,"Enter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name");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if(</w:t>
      </w:r>
      <w:proofErr w:type="spellStart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firstLine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== null)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System.exit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0);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//Check for null value of hours</w:t>
      </w:r>
    </w:p>
    <w:p w:rsidR="00EF7B97" w:rsidRPr="00EF7B97" w:rsidRDefault="00C05B94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proofErr w:type="spellStart"/>
      <w:proofErr w:type="gramStart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secondLine</w:t>
      </w:r>
      <w:proofErr w:type="spellEnd"/>
      <w:proofErr w:type="gramEnd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JOptionPane.showInputDialog</w:t>
      </w:r>
      <w:proofErr w:type="spellEnd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null,"Enter</w:t>
      </w:r>
      <w:proofErr w:type="spellEnd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hours");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if(</w:t>
      </w:r>
      <w:proofErr w:type="spellStart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secondLine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== null)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System.exit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0);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if(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secondLine.equalsIgnoreCase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(""));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while(</w:t>
      </w:r>
      <w:proofErr w:type="spellStart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secondLine.equalsIgnoreCase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(""))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{</w:t>
      </w:r>
    </w:p>
    <w:p w:rsidR="00EF7B97" w:rsidRPr="00EF7B97" w:rsidRDefault="00C05B94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secondLine</w:t>
      </w:r>
      <w:proofErr w:type="spellEnd"/>
      <w:proofErr w:type="gramEnd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JOptionPane.showInputDialog</w:t>
      </w:r>
      <w:proofErr w:type="spellEnd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null,"Enter</w:t>
      </w:r>
      <w:proofErr w:type="spellEnd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hours");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if(</w:t>
      </w:r>
      <w:proofErr w:type="spellStart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secondLine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== null)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System.exit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0);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//Check for string value in number of hours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proofErr w:type="gramEnd"/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="00C05B94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hours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Math.abs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Double.parseDouble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secondLine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));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catch(</w:t>
      </w:r>
      <w:proofErr w:type="spellStart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NumberFormatException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e)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{</w:t>
      </w:r>
    </w:p>
    <w:p w:rsidR="00EF7B97" w:rsidRPr="00EF7B97" w:rsidRDefault="00C05B94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secondLine</w:t>
      </w:r>
      <w:proofErr w:type="spellEnd"/>
      <w:proofErr w:type="gramEnd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JOptionPane.showInputDialog</w:t>
      </w:r>
      <w:proofErr w:type="spellEnd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null,"Enter</w:t>
      </w:r>
      <w:proofErr w:type="spellEnd"/>
      <w:r w:rsidR="00EF7B97"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hours?");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if(</w:t>
      </w:r>
      <w:proofErr w:type="spellStart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secondLine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== null)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System.exit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0);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errorMessage</w:t>
      </w:r>
      <w:proofErr w:type="spellEnd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"Error";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}while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(!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errorMessage.isEmpty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());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//convert double to string for writing the data to file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String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hours_string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Double.toString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hours);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//Check for null and blank value for wage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thirdLine</w:t>
      </w:r>
      <w:proofErr w:type="spellEnd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JOptionPane.showInputDialog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null,"Enter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wage");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if(</w:t>
      </w:r>
      <w:proofErr w:type="spellStart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thirdLine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== null)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System.exit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0);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if(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thirdLine.equalsIgnoreCase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(""));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while(</w:t>
      </w:r>
      <w:proofErr w:type="spellStart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thirdLine.equalsIgnoreCase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(""))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thirdLine</w:t>
      </w:r>
      <w:proofErr w:type="spellEnd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JOptionPane.showInputDialog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null,"Enter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wage");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if(</w:t>
      </w:r>
      <w:proofErr w:type="spellStart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thirdLine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== null)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System.exit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0);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//check for string value in wage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proofErr w:type="gramEnd"/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try{</w:t>
      </w:r>
      <w:proofErr w:type="gramEnd"/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wage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Math.abs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Double.parseDouble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thirdLine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));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catch(</w:t>
      </w:r>
      <w:proofErr w:type="spellStart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NumberFormatException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e)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thirdLine</w:t>
      </w:r>
      <w:proofErr w:type="spellEnd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JOptionPane.showInputDialog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null,"Enter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wage");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if(</w:t>
      </w:r>
      <w:proofErr w:type="spellStart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thirdLine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== null)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{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System.exit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0);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errorMessage</w:t>
      </w:r>
      <w:proofErr w:type="spellEnd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"Error";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}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while(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!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errorMessage.isEmpty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());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//convert to string value for writing it to file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String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wage_string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Double.toString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wage);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//write all the data to file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buffer.write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firstLine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buffer.newLine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buffer.write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hours_string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buffer.newLine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buffer.write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wage_string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buffer.newLine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count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++;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firstLine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=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null;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secondLine</w:t>
      </w:r>
      <w:proofErr w:type="spellEnd"/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null;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thirdLine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=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null;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}while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(count &lt;= size);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     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buffer.close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);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</w:t>
      </w:r>
      <w:proofErr w:type="spellStart"/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JOptionPane.showMessageDialog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null, "data processed",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"Result",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JOptionPane.PLAIN_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MESSAGE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)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}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</w:t>
      </w:r>
      <w:proofErr w:type="gram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(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IOException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e) { </w:t>
      </w:r>
      <w:proofErr w:type="spellStart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System.out.println</w:t>
      </w:r>
      <w:proofErr w:type="spellEnd"/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(e); }  </w:t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EF7B97" w:rsidRPr="00EF7B97" w:rsidRDefault="00EF7B97" w:rsidP="00EF7B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:rsidR="00F858B3" w:rsidRPr="00F858B3" w:rsidRDefault="00EF7B97" w:rsidP="00EF7B97">
      <w:pPr>
        <w:autoSpaceDE w:val="0"/>
        <w:autoSpaceDN w:val="0"/>
        <w:adjustRightInd w:val="0"/>
        <w:spacing w:after="0" w:line="240" w:lineRule="auto"/>
      </w:pPr>
      <w:r w:rsidRPr="00EF7B97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  <w:bookmarkStart w:id="0" w:name="_GoBack"/>
      <w:bookmarkEnd w:id="0"/>
    </w:p>
    <w:sectPr w:rsidR="00F858B3" w:rsidRPr="00F858B3">
      <w:headerReference w:type="default" r:id="rId2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829" w:rsidRDefault="00945829" w:rsidP="006D6BC1">
      <w:pPr>
        <w:spacing w:after="0" w:line="240" w:lineRule="auto"/>
      </w:pPr>
      <w:r>
        <w:separator/>
      </w:r>
    </w:p>
  </w:endnote>
  <w:endnote w:type="continuationSeparator" w:id="0">
    <w:p w:rsidR="00945829" w:rsidRDefault="00945829" w:rsidP="006D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829" w:rsidRDefault="00945829" w:rsidP="006D6BC1">
      <w:pPr>
        <w:spacing w:after="0" w:line="240" w:lineRule="auto"/>
      </w:pPr>
      <w:r>
        <w:separator/>
      </w:r>
    </w:p>
  </w:footnote>
  <w:footnote w:type="continuationSeparator" w:id="0">
    <w:p w:rsidR="00945829" w:rsidRDefault="00945829" w:rsidP="006D6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861AD8" w:rsidTr="00861AD8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:rsidR="00861AD8" w:rsidRPr="0018729A" w:rsidRDefault="00861AD8" w:rsidP="006D6BC1">
          <w:pPr>
            <w:rPr>
              <w:rFonts w:ascii="Arial" w:hAnsi="Arial"/>
              <w:b/>
              <w:spacing w:val="20"/>
              <w:sz w:val="4"/>
            </w:rPr>
          </w:pPr>
        </w:p>
        <w:p w:rsidR="00861AD8" w:rsidRDefault="00861AD8" w:rsidP="006D6BC1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510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:rsidR="00861AD8" w:rsidRPr="009D5D92" w:rsidRDefault="00861AD8" w:rsidP="006D6BC1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:rsidR="00861AD8" w:rsidRPr="005E59C2" w:rsidRDefault="00861AD8" w:rsidP="006D6BC1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Object Oriented App Development</w:t>
          </w:r>
        </w:p>
      </w:tc>
      <w:tc>
        <w:tcPr>
          <w:tcW w:w="1552" w:type="dxa"/>
          <w:shd w:val="pct15" w:color="auto" w:fill="auto"/>
        </w:tcPr>
        <w:p w:rsidR="00861AD8" w:rsidRPr="0018729A" w:rsidRDefault="00861AD8" w:rsidP="006D6BC1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:rsidR="00861AD8" w:rsidRDefault="00861AD8" w:rsidP="006D6BC1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5</w:t>
          </w:r>
        </w:p>
      </w:tc>
    </w:tr>
  </w:tbl>
  <w:p w:rsidR="00861AD8" w:rsidRPr="00EC452E" w:rsidRDefault="00861AD8" w:rsidP="006D6BC1">
    <w:pPr>
      <w:tabs>
        <w:tab w:val="left" w:pos="1995"/>
        <w:tab w:val="left" w:pos="4788"/>
        <w:tab w:val="left" w:pos="6408"/>
        <w:tab w:val="left" w:pos="7659"/>
        <w:tab w:val="left" w:pos="9547"/>
      </w:tabs>
      <w:ind w:left="108"/>
      <w:rPr>
        <w:b/>
        <w:i/>
        <w:sz w:val="2"/>
      </w:rPr>
    </w:pPr>
  </w:p>
  <w:p w:rsidR="00861AD8" w:rsidRDefault="00861AD8" w:rsidP="006D6BC1">
    <w:pPr>
      <w:rPr>
        <w:rFonts w:ascii="Tahoma" w:hAnsi="Tahoma"/>
        <w:sz w:val="4"/>
        <w:szCs w:val="4"/>
      </w:rPr>
    </w:pP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861AD8" w:rsidTr="00861AD8">
      <w:trPr>
        <w:cantSplit/>
        <w:jc w:val="center"/>
      </w:trPr>
      <w:tc>
        <w:tcPr>
          <w:tcW w:w="2364" w:type="dxa"/>
        </w:tcPr>
        <w:p w:rsidR="00861AD8" w:rsidRDefault="00861AD8" w:rsidP="006D6BC1">
          <w:pPr>
            <w:rPr>
              <w:rFonts w:ascii="Tahoma" w:hAnsi="Tahoma"/>
              <w:b/>
            </w:rPr>
          </w:pPr>
          <w:r>
            <w:rPr>
              <w:rFonts w:ascii="Tahoma" w:hAnsi="Tahoma"/>
              <w:b/>
            </w:rPr>
            <w:t>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:rsidR="00861AD8" w:rsidRDefault="00861AD8" w:rsidP="006D6BC1">
          <w:pPr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Rahul Mittal</w:t>
          </w:r>
        </w:p>
      </w:tc>
      <w:tc>
        <w:tcPr>
          <w:tcW w:w="1326" w:type="dxa"/>
        </w:tcPr>
        <w:p w:rsidR="00861AD8" w:rsidRDefault="00861AD8" w:rsidP="006D6BC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:rsidR="00861AD8" w:rsidRDefault="00861AD8" w:rsidP="006D6BC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4"/>
            </w:rPr>
            <w:t>01</w:t>
          </w:r>
        </w:p>
      </w:tc>
    </w:tr>
  </w:tbl>
  <w:p w:rsidR="00861AD8" w:rsidRDefault="00861A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C1"/>
    <w:rsid w:val="00022ABA"/>
    <w:rsid w:val="000F75DA"/>
    <w:rsid w:val="00606E30"/>
    <w:rsid w:val="006230C1"/>
    <w:rsid w:val="006D6BC1"/>
    <w:rsid w:val="00826E5A"/>
    <w:rsid w:val="00861AD8"/>
    <w:rsid w:val="008720DF"/>
    <w:rsid w:val="00945829"/>
    <w:rsid w:val="00BB7867"/>
    <w:rsid w:val="00C05B94"/>
    <w:rsid w:val="00C221A6"/>
    <w:rsid w:val="00D40C4B"/>
    <w:rsid w:val="00DA3ACC"/>
    <w:rsid w:val="00DA66AE"/>
    <w:rsid w:val="00DC5B06"/>
    <w:rsid w:val="00EF7B97"/>
    <w:rsid w:val="00F65687"/>
    <w:rsid w:val="00F858B3"/>
    <w:rsid w:val="00F9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614E5-A109-4C69-BE4C-2D0B855F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BC1"/>
  </w:style>
  <w:style w:type="paragraph" w:styleId="Footer">
    <w:name w:val="footer"/>
    <w:basedOn w:val="Normal"/>
    <w:link w:val="FooterChar"/>
    <w:uiPriority w:val="99"/>
    <w:unhideWhenUsed/>
    <w:rsid w:val="006D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33</TotalTime>
  <Pages>11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 Mittal</dc:creator>
  <cp:keywords/>
  <cp:lastModifiedBy>Dhruv Sethi</cp:lastModifiedBy>
  <cp:revision>12</cp:revision>
  <dcterms:created xsi:type="dcterms:W3CDTF">2015-10-24T20:28:00Z</dcterms:created>
  <dcterms:modified xsi:type="dcterms:W3CDTF">2015-10-24T22:21:00Z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